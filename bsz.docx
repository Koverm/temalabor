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D2F" w:rsidRDefault="001543DB" w:rsidP="00051A69">
      <w:pPr>
        <w:pStyle w:val="Alcm"/>
      </w:pPr>
      <w:r>
        <w:t>Budapesti Műszaki és Gazdaságtudományi Egyetem</w:t>
      </w:r>
    </w:p>
    <w:p w:rsidR="001543DB" w:rsidRDefault="00E54F64" w:rsidP="00051A69">
      <w:pPr>
        <w:pStyle w:val="Alcm"/>
      </w:pPr>
      <w:r>
        <w:t>Témalaboratórium (BMEVIMIAL00)</w:t>
      </w:r>
    </w:p>
    <w:p w:rsidR="00051A69" w:rsidRDefault="00E54F64" w:rsidP="00ED4570">
      <w:pPr>
        <w:pStyle w:val="Cm"/>
      </w:pPr>
      <w:bookmarkStart w:id="0" w:name="_Toc500778984"/>
      <w:r>
        <w:t>Automatikus tesztelés</w:t>
      </w:r>
      <w:bookmarkEnd w:id="0"/>
    </w:p>
    <w:p w:rsidR="00ED4570" w:rsidRDefault="00E54F64" w:rsidP="00ED4570">
      <w:pPr>
        <w:pStyle w:val="Alcm"/>
      </w:pPr>
      <w:r>
        <w:t>Témalaboratórium beszámoló</w:t>
      </w:r>
    </w:p>
    <w:p w:rsidR="00ED4570" w:rsidRPr="00ED4570" w:rsidRDefault="00ED4570" w:rsidP="00D967F5">
      <w:pPr>
        <w:pStyle w:val="CmlapTrkz"/>
      </w:pPr>
    </w:p>
    <w:p w:rsidR="00E54F64" w:rsidRPr="00E54F64" w:rsidRDefault="00E54F64" w:rsidP="00E54F64">
      <w:pPr>
        <w:pStyle w:val="Alcm"/>
      </w:pPr>
      <w:r>
        <w:t>Kövér Márton</w:t>
      </w:r>
      <w:r w:rsidR="00033CA3">
        <w:t xml:space="preserve"> (</w:t>
      </w:r>
      <w:r>
        <w:t>W6HYOZ</w:t>
      </w:r>
      <w:r w:rsidR="00033CA3">
        <w:t>)</w:t>
      </w:r>
      <w:r>
        <w:br/>
        <w:t>Konzulensek:</w:t>
      </w:r>
      <w:r>
        <w:br/>
        <w:t>Honfi Dávid</w:t>
      </w:r>
      <w:r>
        <w:br/>
      </w:r>
      <w:proofErr w:type="spellStart"/>
      <w:r>
        <w:t>Micskei</w:t>
      </w:r>
      <w:proofErr w:type="spellEnd"/>
      <w:r>
        <w:t xml:space="preserve"> Zoltán</w:t>
      </w:r>
    </w:p>
    <w:p w:rsidR="00ED4570" w:rsidRDefault="00ED4570" w:rsidP="00154666">
      <w:pPr>
        <w:pStyle w:val="Alcm"/>
      </w:pPr>
      <w:r>
        <w:t>201</w:t>
      </w:r>
      <w:r w:rsidR="00880AFF">
        <w:t>7/2018 1. félév</w:t>
      </w:r>
    </w:p>
    <w:p w:rsidR="00154666" w:rsidRDefault="00154666">
      <w:pPr>
        <w:spacing w:after="200" w:line="276" w:lineRule="auto"/>
        <w:jc w:val="left"/>
      </w:pPr>
      <w:r>
        <w:br w:type="page"/>
      </w:r>
    </w:p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2"/>
          <w:szCs w:val="24"/>
        </w:rPr>
        <w:id w:val="767741203"/>
        <w:docPartObj>
          <w:docPartGallery w:val="Table of Contents"/>
          <w:docPartUnique/>
        </w:docPartObj>
      </w:sdtPr>
      <w:sdtEndPr/>
      <w:sdtContent>
        <w:p w:rsidR="00AD5ED0" w:rsidRPr="00AD5ED0" w:rsidRDefault="00AD5ED0">
          <w:pPr>
            <w:pStyle w:val="Tartalomjegyzkcmsora"/>
          </w:pPr>
          <w:r w:rsidRPr="00AD5ED0">
            <w:t>Tartalomjegyzék</w:t>
          </w:r>
        </w:p>
        <w:p w:rsidR="00AD5ED0" w:rsidRPr="00AD5ED0" w:rsidRDefault="00AD5ED0" w:rsidP="00AD5ED0">
          <w:pPr>
            <w:pStyle w:val="TJ1"/>
          </w:pPr>
          <w:r w:rsidRPr="00AD5ED0">
            <w:fldChar w:fldCharType="begin"/>
          </w:r>
          <w:r w:rsidRPr="00AD5ED0">
            <w:instrText xml:space="preserve"> TOC \o "1-3" \h \z \u </w:instrText>
          </w:r>
          <w:r w:rsidRPr="00AD5ED0">
            <w:fldChar w:fldCharType="separate"/>
          </w:r>
          <w:hyperlink w:anchor="_Toc500778984" w:history="1">
            <w:r w:rsidRPr="00AD5ED0">
              <w:rPr>
                <w:rStyle w:val="Hiperhivatkozs"/>
              </w:rPr>
              <w:t>Automatikus tesztelés</w:t>
            </w:r>
            <w:r w:rsidRPr="00AD5ED0">
              <w:rPr>
                <w:webHidden/>
              </w:rPr>
              <w:tab/>
            </w:r>
            <w:r w:rsidRPr="00AD5ED0">
              <w:rPr>
                <w:webHidden/>
              </w:rPr>
              <w:fldChar w:fldCharType="begin"/>
            </w:r>
            <w:r w:rsidRPr="00AD5ED0">
              <w:rPr>
                <w:webHidden/>
              </w:rPr>
              <w:instrText xml:space="preserve"> PAGEREF _Toc500778984 \h </w:instrText>
            </w:r>
            <w:r w:rsidRPr="00AD5ED0">
              <w:rPr>
                <w:webHidden/>
              </w:rPr>
            </w:r>
            <w:r w:rsidRPr="00AD5ED0">
              <w:rPr>
                <w:webHidden/>
              </w:rPr>
              <w:fldChar w:fldCharType="separate"/>
            </w:r>
            <w:r w:rsidR="005277F1">
              <w:rPr>
                <w:noProof/>
                <w:webHidden/>
              </w:rPr>
              <w:t>1</w:t>
            </w:r>
            <w:r w:rsidRPr="00AD5ED0">
              <w:rPr>
                <w:webHidden/>
              </w:rPr>
              <w:fldChar w:fldCharType="end"/>
            </w:r>
          </w:hyperlink>
        </w:p>
        <w:p w:rsidR="00AD5ED0" w:rsidRPr="00AD5ED0" w:rsidRDefault="001D35F2" w:rsidP="00AD5ED0">
          <w:pPr>
            <w:pStyle w:val="TJ1"/>
          </w:pPr>
          <w:hyperlink w:anchor="_Toc500778985" w:history="1">
            <w:r w:rsidR="00AD5ED0" w:rsidRPr="00AD5ED0">
              <w:rPr>
                <w:rStyle w:val="Hiperhivatkozs"/>
              </w:rPr>
              <w:t>2</w:t>
            </w:r>
            <w:r w:rsidR="00AD5ED0" w:rsidRPr="00AD5ED0">
              <w:tab/>
            </w:r>
            <w:r w:rsidR="00AD5ED0" w:rsidRPr="00AD5ED0">
              <w:rPr>
                <w:rStyle w:val="Hiperhivatkozs"/>
              </w:rPr>
              <w:t>Bevezető</w:t>
            </w:r>
            <w:r w:rsidR="00AD5ED0" w:rsidRPr="00AD5ED0">
              <w:rPr>
                <w:webHidden/>
              </w:rPr>
              <w:tab/>
            </w:r>
            <w:r w:rsidR="00AD5ED0" w:rsidRPr="00AD5ED0">
              <w:rPr>
                <w:webHidden/>
              </w:rPr>
              <w:fldChar w:fldCharType="begin"/>
            </w:r>
            <w:r w:rsidR="00AD5ED0" w:rsidRPr="00AD5ED0">
              <w:rPr>
                <w:webHidden/>
              </w:rPr>
              <w:instrText xml:space="preserve"> PAGEREF _Toc500778985 \h </w:instrText>
            </w:r>
            <w:r w:rsidR="00AD5ED0" w:rsidRPr="00AD5ED0">
              <w:rPr>
                <w:webHidden/>
              </w:rPr>
            </w:r>
            <w:r w:rsidR="00AD5ED0" w:rsidRPr="00AD5ED0">
              <w:rPr>
                <w:webHidden/>
              </w:rPr>
              <w:fldChar w:fldCharType="separate"/>
            </w:r>
            <w:r w:rsidR="005277F1">
              <w:rPr>
                <w:noProof/>
                <w:webHidden/>
              </w:rPr>
              <w:t>3</w:t>
            </w:r>
            <w:r w:rsidR="00AD5ED0" w:rsidRPr="00AD5ED0">
              <w:rPr>
                <w:webHidden/>
              </w:rPr>
              <w:fldChar w:fldCharType="end"/>
            </w:r>
          </w:hyperlink>
        </w:p>
        <w:p w:rsidR="00AD5ED0" w:rsidRPr="00AD5ED0" w:rsidRDefault="001D35F2" w:rsidP="00AD5ED0">
          <w:pPr>
            <w:pStyle w:val="TJ1"/>
          </w:pPr>
          <w:hyperlink w:anchor="_Toc500778986" w:history="1">
            <w:r w:rsidR="00AD5ED0" w:rsidRPr="00AD5ED0">
              <w:rPr>
                <w:rStyle w:val="Hiperhivatkozs"/>
              </w:rPr>
              <w:t>3</w:t>
            </w:r>
            <w:r w:rsidR="00AD5ED0" w:rsidRPr="00AD5ED0">
              <w:tab/>
            </w:r>
            <w:r w:rsidR="00AD5ED0" w:rsidRPr="00AD5ED0">
              <w:rPr>
                <w:rStyle w:val="Hiperhivatkozs"/>
              </w:rPr>
              <w:t>Unit tesztelés</w:t>
            </w:r>
            <w:r w:rsidR="00AD5ED0" w:rsidRPr="00AD5ED0">
              <w:rPr>
                <w:webHidden/>
              </w:rPr>
              <w:tab/>
            </w:r>
            <w:r w:rsidR="00AD5ED0" w:rsidRPr="00AD5ED0">
              <w:rPr>
                <w:webHidden/>
              </w:rPr>
              <w:fldChar w:fldCharType="begin"/>
            </w:r>
            <w:r w:rsidR="00AD5ED0" w:rsidRPr="00AD5ED0">
              <w:rPr>
                <w:webHidden/>
              </w:rPr>
              <w:instrText xml:space="preserve"> PAGEREF _Toc500778986 \h </w:instrText>
            </w:r>
            <w:r w:rsidR="00AD5ED0" w:rsidRPr="00AD5ED0">
              <w:rPr>
                <w:webHidden/>
              </w:rPr>
            </w:r>
            <w:r w:rsidR="00AD5ED0" w:rsidRPr="00AD5ED0">
              <w:rPr>
                <w:webHidden/>
              </w:rPr>
              <w:fldChar w:fldCharType="separate"/>
            </w:r>
            <w:r w:rsidR="005277F1">
              <w:rPr>
                <w:noProof/>
                <w:webHidden/>
              </w:rPr>
              <w:t>3</w:t>
            </w:r>
            <w:r w:rsidR="00AD5ED0" w:rsidRPr="00AD5ED0">
              <w:rPr>
                <w:webHidden/>
              </w:rPr>
              <w:fldChar w:fldCharType="end"/>
            </w:r>
          </w:hyperlink>
        </w:p>
        <w:p w:rsidR="00AD5ED0" w:rsidRPr="00AD5ED0" w:rsidRDefault="001D35F2" w:rsidP="00AD5ED0">
          <w:pPr>
            <w:pStyle w:val="TJ2"/>
          </w:pPr>
          <w:hyperlink w:anchor="_Toc500778987" w:history="1">
            <w:r w:rsidR="00AD5ED0" w:rsidRPr="00AD5ED0">
              <w:rPr>
                <w:rStyle w:val="Hiperhivatkozs"/>
              </w:rPr>
              <w:t>3.1</w:t>
            </w:r>
            <w:r w:rsidR="00AD5ED0" w:rsidRPr="00AD5ED0">
              <w:tab/>
            </w:r>
            <w:r w:rsidR="00AD5ED0" w:rsidRPr="00AD5ED0">
              <w:rPr>
                <w:rStyle w:val="Hiperhivatkozs"/>
              </w:rPr>
              <w:t>Algorithms projekt</w:t>
            </w:r>
            <w:r w:rsidR="00AD5ED0" w:rsidRPr="00AD5ED0">
              <w:rPr>
                <w:webHidden/>
              </w:rPr>
              <w:tab/>
            </w:r>
            <w:r w:rsidR="00AD5ED0" w:rsidRPr="00AD5ED0">
              <w:rPr>
                <w:webHidden/>
              </w:rPr>
              <w:fldChar w:fldCharType="begin"/>
            </w:r>
            <w:r w:rsidR="00AD5ED0" w:rsidRPr="00AD5ED0">
              <w:rPr>
                <w:webHidden/>
              </w:rPr>
              <w:instrText xml:space="preserve"> PAGEREF _Toc500778987 \h </w:instrText>
            </w:r>
            <w:r w:rsidR="00AD5ED0" w:rsidRPr="00AD5ED0">
              <w:rPr>
                <w:webHidden/>
              </w:rPr>
            </w:r>
            <w:r w:rsidR="00AD5ED0" w:rsidRPr="00AD5ED0">
              <w:rPr>
                <w:webHidden/>
              </w:rPr>
              <w:fldChar w:fldCharType="separate"/>
            </w:r>
            <w:r w:rsidR="005277F1">
              <w:rPr>
                <w:noProof/>
                <w:webHidden/>
              </w:rPr>
              <w:t>3</w:t>
            </w:r>
            <w:r w:rsidR="00AD5ED0" w:rsidRPr="00AD5ED0">
              <w:rPr>
                <w:webHidden/>
              </w:rPr>
              <w:fldChar w:fldCharType="end"/>
            </w:r>
          </w:hyperlink>
        </w:p>
        <w:p w:rsidR="00AD5ED0" w:rsidRPr="00AD5ED0" w:rsidRDefault="001D35F2" w:rsidP="00AD5ED0">
          <w:pPr>
            <w:pStyle w:val="TJ2"/>
          </w:pPr>
          <w:hyperlink w:anchor="_Toc500778988" w:history="1">
            <w:r w:rsidR="00AD5ED0" w:rsidRPr="00AD5ED0">
              <w:rPr>
                <w:rStyle w:val="Hiperhivatkozs"/>
              </w:rPr>
              <w:t>3.2</w:t>
            </w:r>
            <w:r w:rsidR="00AD5ED0" w:rsidRPr="00AD5ED0">
              <w:tab/>
            </w:r>
            <w:r w:rsidR="00AD5ED0" w:rsidRPr="00AD5ED0">
              <w:rPr>
                <w:rStyle w:val="Hiperhivatkozs"/>
              </w:rPr>
              <w:t>Meglévő tesztek a projekthez</w:t>
            </w:r>
            <w:r w:rsidR="00AD5ED0" w:rsidRPr="00AD5ED0">
              <w:rPr>
                <w:webHidden/>
              </w:rPr>
              <w:tab/>
            </w:r>
            <w:r w:rsidR="00AD5ED0" w:rsidRPr="00AD5ED0">
              <w:rPr>
                <w:webHidden/>
              </w:rPr>
              <w:fldChar w:fldCharType="begin"/>
            </w:r>
            <w:r w:rsidR="00AD5ED0" w:rsidRPr="00AD5ED0">
              <w:rPr>
                <w:webHidden/>
              </w:rPr>
              <w:instrText xml:space="preserve"> PAGEREF _Toc500778988 \h </w:instrText>
            </w:r>
            <w:r w:rsidR="00AD5ED0" w:rsidRPr="00AD5ED0">
              <w:rPr>
                <w:webHidden/>
              </w:rPr>
            </w:r>
            <w:r w:rsidR="00AD5ED0" w:rsidRPr="00AD5ED0">
              <w:rPr>
                <w:webHidden/>
              </w:rPr>
              <w:fldChar w:fldCharType="separate"/>
            </w:r>
            <w:r w:rsidR="005277F1">
              <w:rPr>
                <w:noProof/>
                <w:webHidden/>
              </w:rPr>
              <w:t>3</w:t>
            </w:r>
            <w:r w:rsidR="00AD5ED0" w:rsidRPr="00AD5ED0">
              <w:rPr>
                <w:webHidden/>
              </w:rPr>
              <w:fldChar w:fldCharType="end"/>
            </w:r>
          </w:hyperlink>
        </w:p>
        <w:p w:rsidR="00AD5ED0" w:rsidRPr="00AD5ED0" w:rsidRDefault="001D35F2" w:rsidP="00AD5ED0">
          <w:pPr>
            <w:pStyle w:val="TJ2"/>
          </w:pPr>
          <w:hyperlink w:anchor="_Toc500778989" w:history="1">
            <w:r w:rsidR="00AD5ED0" w:rsidRPr="00AD5ED0">
              <w:rPr>
                <w:rStyle w:val="Hiperhivatkozs"/>
              </w:rPr>
              <w:t>3.3</w:t>
            </w:r>
            <w:r w:rsidR="00AD5ED0" w:rsidRPr="00AD5ED0">
              <w:tab/>
            </w:r>
            <w:r w:rsidR="00AD5ED0" w:rsidRPr="00AD5ED0">
              <w:rPr>
                <w:rStyle w:val="Hiperhivatkozs"/>
              </w:rPr>
              <w:t>Saját tesztek készítése</w:t>
            </w:r>
            <w:r w:rsidR="00AD5ED0" w:rsidRPr="00AD5ED0">
              <w:rPr>
                <w:webHidden/>
              </w:rPr>
              <w:tab/>
            </w:r>
            <w:r w:rsidR="00AD5ED0" w:rsidRPr="00AD5ED0">
              <w:rPr>
                <w:webHidden/>
              </w:rPr>
              <w:fldChar w:fldCharType="begin"/>
            </w:r>
            <w:r w:rsidR="00AD5ED0" w:rsidRPr="00AD5ED0">
              <w:rPr>
                <w:webHidden/>
              </w:rPr>
              <w:instrText xml:space="preserve"> PAGEREF _Toc500778989 \h </w:instrText>
            </w:r>
            <w:r w:rsidR="00AD5ED0" w:rsidRPr="00AD5ED0">
              <w:rPr>
                <w:webHidden/>
              </w:rPr>
            </w:r>
            <w:r w:rsidR="00AD5ED0" w:rsidRPr="00AD5ED0">
              <w:rPr>
                <w:webHidden/>
              </w:rPr>
              <w:fldChar w:fldCharType="separate"/>
            </w:r>
            <w:r w:rsidR="005277F1">
              <w:rPr>
                <w:noProof/>
                <w:webHidden/>
              </w:rPr>
              <w:t>3</w:t>
            </w:r>
            <w:r w:rsidR="00AD5ED0" w:rsidRPr="00AD5ED0">
              <w:rPr>
                <w:webHidden/>
              </w:rPr>
              <w:fldChar w:fldCharType="end"/>
            </w:r>
          </w:hyperlink>
        </w:p>
        <w:p w:rsidR="00AD5ED0" w:rsidRPr="00AD5ED0" w:rsidRDefault="001D35F2" w:rsidP="00AD5ED0">
          <w:pPr>
            <w:pStyle w:val="TJ1"/>
          </w:pPr>
          <w:hyperlink w:anchor="_Toc500778990" w:history="1">
            <w:r w:rsidR="00AD5ED0" w:rsidRPr="00AD5ED0">
              <w:rPr>
                <w:rStyle w:val="Hiperhivatkozs"/>
              </w:rPr>
              <w:t>4</w:t>
            </w:r>
            <w:r w:rsidR="00AD5ED0" w:rsidRPr="00AD5ED0">
              <w:tab/>
            </w:r>
            <w:r w:rsidR="00AD5ED0" w:rsidRPr="00AD5ED0">
              <w:rPr>
                <w:rStyle w:val="Hiperhivatkozs"/>
              </w:rPr>
              <w:t>Függőségek kezelése</w:t>
            </w:r>
            <w:r w:rsidR="00AD5ED0" w:rsidRPr="00AD5ED0">
              <w:rPr>
                <w:webHidden/>
              </w:rPr>
              <w:tab/>
            </w:r>
            <w:r w:rsidR="00AD5ED0" w:rsidRPr="00AD5ED0">
              <w:rPr>
                <w:webHidden/>
              </w:rPr>
              <w:fldChar w:fldCharType="begin"/>
            </w:r>
            <w:r w:rsidR="00AD5ED0" w:rsidRPr="00AD5ED0">
              <w:rPr>
                <w:webHidden/>
              </w:rPr>
              <w:instrText xml:space="preserve"> PAGEREF _Toc500778990 \h </w:instrText>
            </w:r>
            <w:r w:rsidR="00AD5ED0" w:rsidRPr="00AD5ED0">
              <w:rPr>
                <w:webHidden/>
              </w:rPr>
            </w:r>
            <w:r w:rsidR="00AD5ED0" w:rsidRPr="00AD5ED0">
              <w:rPr>
                <w:webHidden/>
              </w:rPr>
              <w:fldChar w:fldCharType="separate"/>
            </w:r>
            <w:r w:rsidR="005277F1">
              <w:rPr>
                <w:noProof/>
                <w:webHidden/>
              </w:rPr>
              <w:t>4</w:t>
            </w:r>
            <w:r w:rsidR="00AD5ED0" w:rsidRPr="00AD5ED0">
              <w:rPr>
                <w:webHidden/>
              </w:rPr>
              <w:fldChar w:fldCharType="end"/>
            </w:r>
          </w:hyperlink>
        </w:p>
        <w:p w:rsidR="00AD5ED0" w:rsidRPr="00AD5ED0" w:rsidRDefault="001D35F2" w:rsidP="00AD5ED0">
          <w:pPr>
            <w:pStyle w:val="TJ2"/>
          </w:pPr>
          <w:hyperlink w:anchor="_Toc500778991" w:history="1">
            <w:r w:rsidR="00AD5ED0" w:rsidRPr="00AD5ED0">
              <w:rPr>
                <w:rStyle w:val="Hiperhivatkozs"/>
              </w:rPr>
              <w:t>4.1</w:t>
            </w:r>
            <w:r w:rsidR="00AD5ED0" w:rsidRPr="00AD5ED0">
              <w:tab/>
            </w:r>
            <w:r w:rsidR="00AD5ED0" w:rsidRPr="00AD5ED0">
              <w:rPr>
                <w:rStyle w:val="Hiperhivatkozs"/>
              </w:rPr>
              <w:t>Spaceship projekt</w:t>
            </w:r>
            <w:r w:rsidR="00AD5ED0" w:rsidRPr="00AD5ED0">
              <w:rPr>
                <w:webHidden/>
              </w:rPr>
              <w:tab/>
            </w:r>
            <w:r w:rsidR="00AD5ED0" w:rsidRPr="00AD5ED0">
              <w:rPr>
                <w:webHidden/>
              </w:rPr>
              <w:fldChar w:fldCharType="begin"/>
            </w:r>
            <w:r w:rsidR="00AD5ED0" w:rsidRPr="00AD5ED0">
              <w:rPr>
                <w:webHidden/>
              </w:rPr>
              <w:instrText xml:space="preserve"> PAGEREF _Toc500778991 \h </w:instrText>
            </w:r>
            <w:r w:rsidR="00AD5ED0" w:rsidRPr="00AD5ED0">
              <w:rPr>
                <w:webHidden/>
              </w:rPr>
            </w:r>
            <w:r w:rsidR="00AD5ED0" w:rsidRPr="00AD5ED0">
              <w:rPr>
                <w:webHidden/>
              </w:rPr>
              <w:fldChar w:fldCharType="separate"/>
            </w:r>
            <w:r w:rsidR="005277F1">
              <w:rPr>
                <w:noProof/>
                <w:webHidden/>
              </w:rPr>
              <w:t>4</w:t>
            </w:r>
            <w:r w:rsidR="00AD5ED0" w:rsidRPr="00AD5ED0">
              <w:rPr>
                <w:webHidden/>
              </w:rPr>
              <w:fldChar w:fldCharType="end"/>
            </w:r>
          </w:hyperlink>
        </w:p>
        <w:p w:rsidR="00AD5ED0" w:rsidRPr="00AD5ED0" w:rsidRDefault="001D35F2" w:rsidP="00AD5ED0">
          <w:pPr>
            <w:pStyle w:val="TJ2"/>
          </w:pPr>
          <w:hyperlink w:anchor="_Toc500778992" w:history="1">
            <w:r w:rsidR="00AD5ED0" w:rsidRPr="00AD5ED0">
              <w:rPr>
                <w:rStyle w:val="Hiperhivatkozs"/>
              </w:rPr>
              <w:t>4.2</w:t>
            </w:r>
            <w:r w:rsidR="00AD5ED0" w:rsidRPr="00AD5ED0">
              <w:tab/>
            </w:r>
            <w:r w:rsidR="00AD5ED0" w:rsidRPr="00AD5ED0">
              <w:rPr>
                <w:rStyle w:val="Hiperhivatkozs"/>
              </w:rPr>
              <w:t>Mockito</w:t>
            </w:r>
            <w:r w:rsidR="00AD5ED0" w:rsidRPr="00AD5ED0">
              <w:rPr>
                <w:webHidden/>
              </w:rPr>
              <w:tab/>
            </w:r>
            <w:r w:rsidR="00AD5ED0" w:rsidRPr="00AD5ED0">
              <w:rPr>
                <w:webHidden/>
              </w:rPr>
              <w:fldChar w:fldCharType="begin"/>
            </w:r>
            <w:r w:rsidR="00AD5ED0" w:rsidRPr="00AD5ED0">
              <w:rPr>
                <w:webHidden/>
              </w:rPr>
              <w:instrText xml:space="preserve"> PAGEREF _Toc500778992 \h </w:instrText>
            </w:r>
            <w:r w:rsidR="00AD5ED0" w:rsidRPr="00AD5ED0">
              <w:rPr>
                <w:webHidden/>
              </w:rPr>
            </w:r>
            <w:r w:rsidR="00AD5ED0" w:rsidRPr="00AD5ED0">
              <w:rPr>
                <w:webHidden/>
              </w:rPr>
              <w:fldChar w:fldCharType="separate"/>
            </w:r>
            <w:r w:rsidR="005277F1">
              <w:rPr>
                <w:noProof/>
                <w:webHidden/>
              </w:rPr>
              <w:t>4</w:t>
            </w:r>
            <w:r w:rsidR="00AD5ED0" w:rsidRPr="00AD5ED0">
              <w:rPr>
                <w:webHidden/>
              </w:rPr>
              <w:fldChar w:fldCharType="end"/>
            </w:r>
          </w:hyperlink>
        </w:p>
        <w:p w:rsidR="00AD5ED0" w:rsidRPr="00AD5ED0" w:rsidRDefault="001D35F2" w:rsidP="00AD5ED0">
          <w:pPr>
            <w:pStyle w:val="TJ1"/>
          </w:pPr>
          <w:hyperlink w:anchor="_Toc500778993" w:history="1">
            <w:r w:rsidR="00AD5ED0" w:rsidRPr="00AD5ED0">
              <w:rPr>
                <w:rStyle w:val="Hiperhivatkozs"/>
              </w:rPr>
              <w:t>5</w:t>
            </w:r>
            <w:r w:rsidR="00AD5ED0" w:rsidRPr="00AD5ED0">
              <w:tab/>
            </w:r>
            <w:r w:rsidR="00AD5ED0" w:rsidRPr="00AD5ED0">
              <w:rPr>
                <w:rStyle w:val="Hiperhivatkozs"/>
              </w:rPr>
              <w:t>Unit tesztek generálása</w:t>
            </w:r>
            <w:r w:rsidR="00AD5ED0" w:rsidRPr="00AD5ED0">
              <w:rPr>
                <w:webHidden/>
              </w:rPr>
              <w:tab/>
            </w:r>
            <w:r w:rsidR="00AD5ED0" w:rsidRPr="00AD5ED0">
              <w:rPr>
                <w:webHidden/>
              </w:rPr>
              <w:fldChar w:fldCharType="begin"/>
            </w:r>
            <w:r w:rsidR="00AD5ED0" w:rsidRPr="00AD5ED0">
              <w:rPr>
                <w:webHidden/>
              </w:rPr>
              <w:instrText xml:space="preserve"> PAGEREF _Toc500778993 \h </w:instrText>
            </w:r>
            <w:r w:rsidR="00AD5ED0" w:rsidRPr="00AD5ED0">
              <w:rPr>
                <w:webHidden/>
              </w:rPr>
            </w:r>
            <w:r w:rsidR="00AD5ED0" w:rsidRPr="00AD5ED0">
              <w:rPr>
                <w:webHidden/>
              </w:rPr>
              <w:fldChar w:fldCharType="separate"/>
            </w:r>
            <w:r w:rsidR="005277F1">
              <w:rPr>
                <w:noProof/>
                <w:webHidden/>
              </w:rPr>
              <w:t>4</w:t>
            </w:r>
            <w:r w:rsidR="00AD5ED0" w:rsidRPr="00AD5ED0">
              <w:rPr>
                <w:webHidden/>
              </w:rPr>
              <w:fldChar w:fldCharType="end"/>
            </w:r>
          </w:hyperlink>
        </w:p>
        <w:p w:rsidR="00AD5ED0" w:rsidRPr="00AD5ED0" w:rsidRDefault="001D35F2" w:rsidP="00AD5ED0">
          <w:pPr>
            <w:pStyle w:val="TJ2"/>
          </w:pPr>
          <w:hyperlink w:anchor="_Toc500778994" w:history="1">
            <w:r w:rsidR="00AD5ED0" w:rsidRPr="00AD5ED0">
              <w:rPr>
                <w:rStyle w:val="Hiperhivatkozs"/>
              </w:rPr>
              <w:t>5.1</w:t>
            </w:r>
            <w:r w:rsidR="00AD5ED0" w:rsidRPr="00AD5ED0">
              <w:tab/>
            </w:r>
            <w:r w:rsidR="00AD5ED0" w:rsidRPr="00AD5ED0">
              <w:rPr>
                <w:rStyle w:val="Hiperhivatkozs"/>
              </w:rPr>
              <w:t>Randoop</w:t>
            </w:r>
            <w:r w:rsidR="00AD5ED0" w:rsidRPr="00AD5ED0">
              <w:rPr>
                <w:webHidden/>
              </w:rPr>
              <w:tab/>
            </w:r>
            <w:r w:rsidR="00AD5ED0" w:rsidRPr="00AD5ED0">
              <w:rPr>
                <w:webHidden/>
              </w:rPr>
              <w:fldChar w:fldCharType="begin"/>
            </w:r>
            <w:r w:rsidR="00AD5ED0" w:rsidRPr="00AD5ED0">
              <w:rPr>
                <w:webHidden/>
              </w:rPr>
              <w:instrText xml:space="preserve"> PAGEREF _Toc500778994 \h </w:instrText>
            </w:r>
            <w:r w:rsidR="00AD5ED0" w:rsidRPr="00AD5ED0">
              <w:rPr>
                <w:webHidden/>
              </w:rPr>
            </w:r>
            <w:r w:rsidR="00AD5ED0" w:rsidRPr="00AD5ED0">
              <w:rPr>
                <w:webHidden/>
              </w:rPr>
              <w:fldChar w:fldCharType="separate"/>
            </w:r>
            <w:r w:rsidR="005277F1">
              <w:rPr>
                <w:noProof/>
                <w:webHidden/>
              </w:rPr>
              <w:t>4</w:t>
            </w:r>
            <w:r w:rsidR="00AD5ED0" w:rsidRPr="00AD5ED0">
              <w:rPr>
                <w:webHidden/>
              </w:rPr>
              <w:fldChar w:fldCharType="end"/>
            </w:r>
          </w:hyperlink>
        </w:p>
        <w:p w:rsidR="00AD5ED0" w:rsidRPr="00AD5ED0" w:rsidRDefault="001D35F2" w:rsidP="00AD5ED0">
          <w:pPr>
            <w:pStyle w:val="TJ3"/>
          </w:pPr>
          <w:hyperlink w:anchor="_Toc500778995" w:history="1">
            <w:r w:rsidR="00AD5ED0" w:rsidRPr="00AD5ED0">
              <w:rPr>
                <w:rStyle w:val="Hiperhivatkozs"/>
              </w:rPr>
              <w:t>5.1.1</w:t>
            </w:r>
            <w:r w:rsidR="00AD5ED0" w:rsidRPr="00AD5ED0">
              <w:tab/>
            </w:r>
            <w:r w:rsidR="00AD5ED0" w:rsidRPr="00AD5ED0">
              <w:rPr>
                <w:rStyle w:val="Hiperhivatkozs"/>
              </w:rPr>
              <w:t>Telepítés és futtatás</w:t>
            </w:r>
            <w:r w:rsidR="00AD5ED0" w:rsidRPr="00AD5ED0">
              <w:rPr>
                <w:webHidden/>
              </w:rPr>
              <w:tab/>
            </w:r>
            <w:r w:rsidR="00AD5ED0" w:rsidRPr="00AD5ED0">
              <w:rPr>
                <w:webHidden/>
              </w:rPr>
              <w:fldChar w:fldCharType="begin"/>
            </w:r>
            <w:r w:rsidR="00AD5ED0" w:rsidRPr="00AD5ED0">
              <w:rPr>
                <w:webHidden/>
              </w:rPr>
              <w:instrText xml:space="preserve"> PAGEREF _Toc500778995 \h </w:instrText>
            </w:r>
            <w:r w:rsidR="00AD5ED0" w:rsidRPr="00AD5ED0">
              <w:rPr>
                <w:webHidden/>
              </w:rPr>
            </w:r>
            <w:r w:rsidR="00AD5ED0" w:rsidRPr="00AD5ED0">
              <w:rPr>
                <w:webHidden/>
              </w:rPr>
              <w:fldChar w:fldCharType="separate"/>
            </w:r>
            <w:r w:rsidR="005277F1">
              <w:rPr>
                <w:noProof/>
                <w:webHidden/>
              </w:rPr>
              <w:t>5</w:t>
            </w:r>
            <w:r w:rsidR="00AD5ED0" w:rsidRPr="00AD5ED0">
              <w:rPr>
                <w:webHidden/>
              </w:rPr>
              <w:fldChar w:fldCharType="end"/>
            </w:r>
          </w:hyperlink>
        </w:p>
        <w:p w:rsidR="00AD5ED0" w:rsidRPr="00AD5ED0" w:rsidRDefault="001D35F2" w:rsidP="00AD5ED0">
          <w:pPr>
            <w:pStyle w:val="TJ3"/>
          </w:pPr>
          <w:hyperlink w:anchor="_Toc500778996" w:history="1">
            <w:r w:rsidR="00AD5ED0" w:rsidRPr="00AD5ED0">
              <w:rPr>
                <w:rStyle w:val="Hiperhivatkozs"/>
              </w:rPr>
              <w:t>5.1.2</w:t>
            </w:r>
            <w:r w:rsidR="00AD5ED0" w:rsidRPr="00AD5ED0">
              <w:tab/>
            </w:r>
            <w:r w:rsidR="00AD5ED0" w:rsidRPr="00AD5ED0">
              <w:rPr>
                <w:rStyle w:val="Hiperhivatkozs"/>
              </w:rPr>
              <w:t>A tesztelt projekt</w:t>
            </w:r>
            <w:r w:rsidR="00AD5ED0" w:rsidRPr="00AD5ED0">
              <w:rPr>
                <w:webHidden/>
              </w:rPr>
              <w:tab/>
            </w:r>
            <w:r w:rsidR="00AD5ED0" w:rsidRPr="00AD5ED0">
              <w:rPr>
                <w:webHidden/>
              </w:rPr>
              <w:fldChar w:fldCharType="begin"/>
            </w:r>
            <w:r w:rsidR="00AD5ED0" w:rsidRPr="00AD5ED0">
              <w:rPr>
                <w:webHidden/>
              </w:rPr>
              <w:instrText xml:space="preserve"> PAGEREF _Toc500778996 \h </w:instrText>
            </w:r>
            <w:r w:rsidR="00AD5ED0" w:rsidRPr="00AD5ED0">
              <w:rPr>
                <w:webHidden/>
              </w:rPr>
            </w:r>
            <w:r w:rsidR="00AD5ED0" w:rsidRPr="00AD5ED0">
              <w:rPr>
                <w:webHidden/>
              </w:rPr>
              <w:fldChar w:fldCharType="separate"/>
            </w:r>
            <w:r w:rsidR="005277F1">
              <w:rPr>
                <w:noProof/>
                <w:webHidden/>
              </w:rPr>
              <w:t>5</w:t>
            </w:r>
            <w:r w:rsidR="00AD5ED0" w:rsidRPr="00AD5ED0">
              <w:rPr>
                <w:webHidden/>
              </w:rPr>
              <w:fldChar w:fldCharType="end"/>
            </w:r>
          </w:hyperlink>
        </w:p>
        <w:p w:rsidR="00AD5ED0" w:rsidRPr="00AD5ED0" w:rsidRDefault="001D35F2" w:rsidP="00AD5ED0">
          <w:pPr>
            <w:pStyle w:val="TJ3"/>
          </w:pPr>
          <w:hyperlink w:anchor="_Toc500778997" w:history="1">
            <w:r w:rsidR="00AD5ED0" w:rsidRPr="00AD5ED0">
              <w:rPr>
                <w:rStyle w:val="Hiperhivatkozs"/>
              </w:rPr>
              <w:t>5.1.3</w:t>
            </w:r>
            <w:r w:rsidR="00AD5ED0" w:rsidRPr="00AD5ED0">
              <w:tab/>
            </w:r>
            <w:r w:rsidR="00AD5ED0" w:rsidRPr="00AD5ED0">
              <w:rPr>
                <w:rStyle w:val="Hiperhivatkozs"/>
              </w:rPr>
              <w:t>Felfedezett hibák</w:t>
            </w:r>
            <w:r w:rsidR="00AD5ED0" w:rsidRPr="00AD5ED0">
              <w:rPr>
                <w:webHidden/>
              </w:rPr>
              <w:tab/>
            </w:r>
            <w:r w:rsidR="00AD5ED0" w:rsidRPr="00AD5ED0">
              <w:rPr>
                <w:webHidden/>
              </w:rPr>
              <w:fldChar w:fldCharType="begin"/>
            </w:r>
            <w:r w:rsidR="00AD5ED0" w:rsidRPr="00AD5ED0">
              <w:rPr>
                <w:webHidden/>
              </w:rPr>
              <w:instrText xml:space="preserve"> PAGEREF _Toc500778997 \h </w:instrText>
            </w:r>
            <w:r w:rsidR="00AD5ED0" w:rsidRPr="00AD5ED0">
              <w:rPr>
                <w:webHidden/>
              </w:rPr>
            </w:r>
            <w:r w:rsidR="00AD5ED0" w:rsidRPr="00AD5ED0">
              <w:rPr>
                <w:webHidden/>
              </w:rPr>
              <w:fldChar w:fldCharType="separate"/>
            </w:r>
            <w:r w:rsidR="005277F1">
              <w:rPr>
                <w:noProof/>
                <w:webHidden/>
              </w:rPr>
              <w:t>5</w:t>
            </w:r>
            <w:r w:rsidR="00AD5ED0" w:rsidRPr="00AD5ED0">
              <w:rPr>
                <w:webHidden/>
              </w:rPr>
              <w:fldChar w:fldCharType="end"/>
            </w:r>
          </w:hyperlink>
        </w:p>
        <w:p w:rsidR="00AD5ED0" w:rsidRPr="00AD5ED0" w:rsidRDefault="001D35F2" w:rsidP="00AD5ED0">
          <w:pPr>
            <w:pStyle w:val="TJ3"/>
          </w:pPr>
          <w:hyperlink w:anchor="_Toc500778998" w:history="1">
            <w:r w:rsidR="00AD5ED0" w:rsidRPr="00AD5ED0">
              <w:rPr>
                <w:rStyle w:val="Hiperhivatkozs"/>
              </w:rPr>
              <w:t>5.1.4</w:t>
            </w:r>
            <w:r w:rsidR="00AD5ED0" w:rsidRPr="00AD5ED0">
              <w:tab/>
            </w:r>
            <w:r w:rsidR="00AD5ED0" w:rsidRPr="00AD5ED0">
              <w:rPr>
                <w:rStyle w:val="Hiperhivatkozs"/>
              </w:rPr>
              <w:t>Tesztgenerálás alapértelmezett futási idővel</w:t>
            </w:r>
            <w:r w:rsidR="00AD5ED0" w:rsidRPr="00AD5ED0">
              <w:rPr>
                <w:webHidden/>
              </w:rPr>
              <w:tab/>
            </w:r>
            <w:r w:rsidR="00AD5ED0" w:rsidRPr="00AD5ED0">
              <w:rPr>
                <w:webHidden/>
              </w:rPr>
              <w:fldChar w:fldCharType="begin"/>
            </w:r>
            <w:r w:rsidR="00AD5ED0" w:rsidRPr="00AD5ED0">
              <w:rPr>
                <w:webHidden/>
              </w:rPr>
              <w:instrText xml:space="preserve"> PAGEREF _Toc500778998 \h </w:instrText>
            </w:r>
            <w:r w:rsidR="00AD5ED0" w:rsidRPr="00AD5ED0">
              <w:rPr>
                <w:webHidden/>
              </w:rPr>
            </w:r>
            <w:r w:rsidR="00AD5ED0" w:rsidRPr="00AD5ED0">
              <w:rPr>
                <w:webHidden/>
              </w:rPr>
              <w:fldChar w:fldCharType="separate"/>
            </w:r>
            <w:r w:rsidR="005277F1">
              <w:rPr>
                <w:noProof/>
                <w:webHidden/>
              </w:rPr>
              <w:t>5</w:t>
            </w:r>
            <w:r w:rsidR="00AD5ED0" w:rsidRPr="00AD5ED0">
              <w:rPr>
                <w:webHidden/>
              </w:rPr>
              <w:fldChar w:fldCharType="end"/>
            </w:r>
          </w:hyperlink>
        </w:p>
        <w:p w:rsidR="00AD5ED0" w:rsidRPr="00AD5ED0" w:rsidRDefault="001D35F2" w:rsidP="00AD5ED0">
          <w:pPr>
            <w:pStyle w:val="TJ3"/>
          </w:pPr>
          <w:hyperlink w:anchor="_Toc500778999" w:history="1">
            <w:r w:rsidR="00AD5ED0" w:rsidRPr="00AD5ED0">
              <w:rPr>
                <w:rStyle w:val="Hiperhivatkozs"/>
              </w:rPr>
              <w:t>5.1.5</w:t>
            </w:r>
            <w:r w:rsidR="00AD5ED0" w:rsidRPr="00AD5ED0">
              <w:tab/>
            </w:r>
            <w:r w:rsidR="00AD5ED0" w:rsidRPr="00AD5ED0">
              <w:rPr>
                <w:rStyle w:val="Hiperhivatkozs"/>
              </w:rPr>
              <w:t>Tesztgenerálás változó futási idővel</w:t>
            </w:r>
            <w:r w:rsidR="00AD5ED0" w:rsidRPr="00AD5ED0">
              <w:rPr>
                <w:webHidden/>
              </w:rPr>
              <w:tab/>
            </w:r>
            <w:r w:rsidR="00AD5ED0" w:rsidRPr="00AD5ED0">
              <w:rPr>
                <w:webHidden/>
              </w:rPr>
              <w:fldChar w:fldCharType="begin"/>
            </w:r>
            <w:r w:rsidR="00AD5ED0" w:rsidRPr="00AD5ED0">
              <w:rPr>
                <w:webHidden/>
              </w:rPr>
              <w:instrText xml:space="preserve"> PAGEREF _Toc500778999 \h </w:instrText>
            </w:r>
            <w:r w:rsidR="00AD5ED0" w:rsidRPr="00AD5ED0">
              <w:rPr>
                <w:webHidden/>
              </w:rPr>
            </w:r>
            <w:r w:rsidR="00AD5ED0" w:rsidRPr="00AD5ED0">
              <w:rPr>
                <w:webHidden/>
              </w:rPr>
              <w:fldChar w:fldCharType="separate"/>
            </w:r>
            <w:r w:rsidR="005277F1">
              <w:rPr>
                <w:noProof/>
                <w:webHidden/>
              </w:rPr>
              <w:t>6</w:t>
            </w:r>
            <w:r w:rsidR="00AD5ED0" w:rsidRPr="00AD5ED0">
              <w:rPr>
                <w:webHidden/>
              </w:rPr>
              <w:fldChar w:fldCharType="end"/>
            </w:r>
          </w:hyperlink>
        </w:p>
        <w:p w:rsidR="00AD5ED0" w:rsidRPr="00AD5ED0" w:rsidRDefault="001D35F2" w:rsidP="00AD5ED0">
          <w:pPr>
            <w:pStyle w:val="TJ1"/>
          </w:pPr>
          <w:hyperlink w:anchor="_Toc500779000" w:history="1">
            <w:r w:rsidR="00AD5ED0" w:rsidRPr="00AD5ED0">
              <w:rPr>
                <w:rStyle w:val="Hiperhivatkozs"/>
              </w:rPr>
              <w:t>6</w:t>
            </w:r>
            <w:r w:rsidR="00AD5ED0" w:rsidRPr="00AD5ED0">
              <w:tab/>
            </w:r>
            <w:r w:rsidR="00AD5ED0" w:rsidRPr="00AD5ED0">
              <w:rPr>
                <w:rStyle w:val="Hiperhivatkozs"/>
              </w:rPr>
              <w:t>Összegzés</w:t>
            </w:r>
            <w:r w:rsidR="00AD5ED0" w:rsidRPr="00AD5ED0">
              <w:rPr>
                <w:webHidden/>
              </w:rPr>
              <w:tab/>
            </w:r>
            <w:r w:rsidR="00AD5ED0" w:rsidRPr="00AD5ED0">
              <w:rPr>
                <w:webHidden/>
              </w:rPr>
              <w:fldChar w:fldCharType="begin"/>
            </w:r>
            <w:r w:rsidR="00AD5ED0" w:rsidRPr="00AD5ED0">
              <w:rPr>
                <w:webHidden/>
              </w:rPr>
              <w:instrText xml:space="preserve"> PAGEREF _Toc500779000 \h </w:instrText>
            </w:r>
            <w:r w:rsidR="00AD5ED0" w:rsidRPr="00AD5ED0">
              <w:rPr>
                <w:webHidden/>
              </w:rPr>
            </w:r>
            <w:r w:rsidR="00AD5ED0" w:rsidRPr="00AD5ED0">
              <w:rPr>
                <w:webHidden/>
              </w:rPr>
              <w:fldChar w:fldCharType="separate"/>
            </w:r>
            <w:r w:rsidR="005277F1">
              <w:rPr>
                <w:noProof/>
                <w:webHidden/>
              </w:rPr>
              <w:t>7</w:t>
            </w:r>
            <w:r w:rsidR="00AD5ED0" w:rsidRPr="00AD5ED0">
              <w:rPr>
                <w:webHidden/>
              </w:rPr>
              <w:fldChar w:fldCharType="end"/>
            </w:r>
          </w:hyperlink>
        </w:p>
        <w:p w:rsidR="00AD5ED0" w:rsidRPr="00AD5ED0" w:rsidRDefault="00AD5ED0">
          <w:r w:rsidRPr="00AD5ED0">
            <w:fldChar w:fldCharType="end"/>
          </w:r>
        </w:p>
      </w:sdtContent>
    </w:sdt>
    <w:p w:rsidR="00AD5ED0" w:rsidRDefault="00AD5ED0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kern w:val="32"/>
          <w:sz w:val="28"/>
          <w:szCs w:val="32"/>
        </w:rPr>
      </w:pPr>
      <w:bookmarkStart w:id="1" w:name="_Toc500778985"/>
      <w:r>
        <w:br w:type="page"/>
      </w:r>
    </w:p>
    <w:p w:rsidR="00ED4570" w:rsidRDefault="00ED4570" w:rsidP="00AD5ED0">
      <w:pPr>
        <w:pStyle w:val="Cmsor1"/>
      </w:pPr>
      <w:r>
        <w:lastRenderedPageBreak/>
        <w:t>Bevezető</w:t>
      </w:r>
      <w:bookmarkEnd w:id="1"/>
    </w:p>
    <w:p w:rsidR="00ED4570" w:rsidRDefault="003700EA" w:rsidP="00ED4570">
      <w:r>
        <w:t xml:space="preserve">A félévre kitűzött feladatom volt megismerkedni tesztelési módszertanokkal, ilyenek voltak a tesztek implementálása manuálisan, tesztek izolációja és tesztgenerálás eszköz segítségével. Ezek megvalósításához az alábbi eszközökkel dolgoztam: </w:t>
      </w:r>
      <w:proofErr w:type="spellStart"/>
      <w:r>
        <w:t>JUnit</w:t>
      </w:r>
      <w:proofErr w:type="spellEnd"/>
      <w:r>
        <w:t xml:space="preserve"> keretrendszer, </w:t>
      </w:r>
      <w:proofErr w:type="spellStart"/>
      <w:r>
        <w:t>Mockito</w:t>
      </w:r>
      <w:proofErr w:type="spellEnd"/>
      <w:r>
        <w:t xml:space="preserve">, </w:t>
      </w:r>
      <w:proofErr w:type="spellStart"/>
      <w:r>
        <w:t>Randoop</w:t>
      </w:r>
      <w:proofErr w:type="spellEnd"/>
      <w:r>
        <w:t>.</w:t>
      </w:r>
    </w:p>
    <w:p w:rsidR="00ED4570" w:rsidRDefault="003700EA" w:rsidP="008F1973">
      <w:pPr>
        <w:pStyle w:val="Cmsor1"/>
      </w:pPr>
      <w:bookmarkStart w:id="2" w:name="_Toc500778986"/>
      <w:r>
        <w:t>Unit tesztelés</w:t>
      </w:r>
      <w:bookmarkEnd w:id="2"/>
    </w:p>
    <w:p w:rsidR="009015E4" w:rsidRDefault="003700EA" w:rsidP="009015E4">
      <w:pPr>
        <w:pStyle w:val="Cmsor2"/>
      </w:pPr>
      <w:bookmarkStart w:id="3" w:name="_Toc500778987"/>
      <w:proofErr w:type="spellStart"/>
      <w:r>
        <w:t>Algorithms</w:t>
      </w:r>
      <w:proofErr w:type="spellEnd"/>
      <w:r>
        <w:t xml:space="preserve"> projekt</w:t>
      </w:r>
      <w:bookmarkEnd w:id="3"/>
    </w:p>
    <w:p w:rsidR="00ED6362" w:rsidRDefault="00ED6362" w:rsidP="00ED6362">
      <w:r>
        <w:t xml:space="preserve">A munka elkezdéséhez szükségem volt egy kész projektre, amivel tudok dolgozni. Az én választásom az </w:t>
      </w:r>
      <w:proofErr w:type="spellStart"/>
      <w:r>
        <w:t>Algorithms</w:t>
      </w:r>
      <w:proofErr w:type="spellEnd"/>
      <w:r>
        <w:t xml:space="preserve"> nevű, nyíltforráskód projektre esett. Ez megtalálható GitHub-</w:t>
      </w:r>
      <w:proofErr w:type="spellStart"/>
      <w:r>
        <w:t>on</w:t>
      </w:r>
      <w:proofErr w:type="spellEnd"/>
      <w:r>
        <w:t xml:space="preserve"> (</w:t>
      </w:r>
      <w:hyperlink r:id="rId8" w:history="1">
        <w:r w:rsidRPr="00ED6362">
          <w:rPr>
            <w:rStyle w:val="Hiperhivatkozs"/>
          </w:rPr>
          <w:t>https://github.com/pedrovgs/Algorithms</w:t>
        </w:r>
      </w:hyperlink>
      <w:r>
        <w:t xml:space="preserve">), ott </w:t>
      </w:r>
      <w:proofErr w:type="spellStart"/>
      <w:r>
        <w:t>fork-oltam</w:t>
      </w:r>
      <w:proofErr w:type="spellEnd"/>
      <w:r>
        <w:t xml:space="preserve">, majd megnyitottam </w:t>
      </w:r>
      <w:proofErr w:type="spellStart"/>
      <w:r>
        <w:t>IntelliJ</w:t>
      </w:r>
      <w:proofErr w:type="spellEnd"/>
      <w:r>
        <w:t xml:space="preserve"> IDEA segítségével. </w:t>
      </w:r>
    </w:p>
    <w:p w:rsidR="00015CBC" w:rsidRDefault="00ED6362" w:rsidP="00015CBC">
      <w:r>
        <w:t xml:space="preserve">A projekt </w:t>
      </w:r>
      <w:r w:rsidR="00A711A8">
        <w:t>nyolcvankilenc</w:t>
      </w:r>
      <w:r>
        <w:t xml:space="preserve"> osztályt tartalmazott, ezek egyszerű problémák megoldására készültek (pl. </w:t>
      </w:r>
      <w:r w:rsidR="003C06D0">
        <w:t>a</w:t>
      </w:r>
      <w:r>
        <w:t xml:space="preserve">datszerkezetek, </w:t>
      </w:r>
      <w:r w:rsidR="003C06D0">
        <w:t>m</w:t>
      </w:r>
      <w:r>
        <w:t>atematikai műveletek,</w:t>
      </w:r>
      <w:r w:rsidR="00A711A8">
        <w:t xml:space="preserve"> </w:t>
      </w:r>
      <w:r w:rsidR="003C06D0">
        <w:t>r</w:t>
      </w:r>
      <w:r w:rsidR="00A711A8">
        <w:t xml:space="preserve">endezések, </w:t>
      </w:r>
      <w:proofErr w:type="spellStart"/>
      <w:r w:rsidR="003C06D0">
        <w:t>s</w:t>
      </w:r>
      <w:r w:rsidR="00A711A8">
        <w:t>tring</w:t>
      </w:r>
      <w:proofErr w:type="spellEnd"/>
      <w:r w:rsidR="00A711A8">
        <w:t xml:space="preserve"> műveletek stb.</w:t>
      </w:r>
      <w:r>
        <w:t xml:space="preserve">), így általában csak néhány rövidebb függvényt tartalmaznak. </w:t>
      </w:r>
    </w:p>
    <w:p w:rsidR="00ED6362" w:rsidRDefault="00ED6362" w:rsidP="00ED6362">
      <w:pPr>
        <w:pStyle w:val="Cmsor2"/>
      </w:pPr>
      <w:bookmarkStart w:id="4" w:name="_Toc500778988"/>
      <w:r>
        <w:t>Meglévő tesztek a projekthez</w:t>
      </w:r>
      <w:bookmarkEnd w:id="4"/>
    </w:p>
    <w:p w:rsidR="00ED6362" w:rsidRPr="00ED6362" w:rsidRDefault="00A711A8" w:rsidP="00ED6362">
      <w:r>
        <w:t xml:space="preserve">Két osztály kivételével az összeshez volt írva teszt. A tesztosztályok jó felépítésűek voltak, minden osztályhoz csak egy tesztosztály tartozott és viszont. Ugyan nem voltak </w:t>
      </w:r>
      <w:proofErr w:type="spellStart"/>
      <w:r>
        <w:t>kommentezve</w:t>
      </w:r>
      <w:proofErr w:type="spellEnd"/>
      <w:r>
        <w:t xml:space="preserve"> a tesztek, de a függvények nevéből könnyen kitalálható volt, mi az adott teszt célja.</w:t>
      </w:r>
    </w:p>
    <w:p w:rsidR="00ED6362" w:rsidRDefault="00A711A8" w:rsidP="00ED6362">
      <w:pPr>
        <w:pStyle w:val="Cmsor2"/>
      </w:pPr>
      <w:bookmarkStart w:id="5" w:name="_Toc500778989"/>
      <w:r>
        <w:t>Saját tesztek készítése</w:t>
      </w:r>
      <w:bookmarkEnd w:id="5"/>
    </w:p>
    <w:p w:rsidR="00A711A8" w:rsidRDefault="00A711A8" w:rsidP="00A711A8">
      <w:r>
        <w:t xml:space="preserve">Először is részletesebben megismerkedtem a tesztek felépítésével. Szükség lehet olyan kódrészletre, </w:t>
      </w:r>
      <w:proofErr w:type="spellStart"/>
      <w:r>
        <w:t>pl</w:t>
      </w:r>
      <w:proofErr w:type="spellEnd"/>
      <w:r>
        <w:t xml:space="preserve"> osztályok </w:t>
      </w:r>
      <w:proofErr w:type="spellStart"/>
      <w:r w:rsidR="00CA4FB7">
        <w:t>példányosítása</w:t>
      </w:r>
      <w:proofErr w:type="spellEnd"/>
      <w:r w:rsidR="00CA4FB7">
        <w:t xml:space="preserve">, ami minden teszt előtt vagy után le kéne, hogy fusson. A </w:t>
      </w:r>
      <w:proofErr w:type="spellStart"/>
      <w:r w:rsidR="00CA4FB7">
        <w:t>Before</w:t>
      </w:r>
      <w:proofErr w:type="spellEnd"/>
      <w:r w:rsidR="00CA4FB7">
        <w:t xml:space="preserve"> és az </w:t>
      </w:r>
      <w:proofErr w:type="spellStart"/>
      <w:r w:rsidR="00CA4FB7">
        <w:t>After</w:t>
      </w:r>
      <w:proofErr w:type="spellEnd"/>
      <w:r w:rsidR="00CA4FB7">
        <w:t xml:space="preserve"> rész arra szolgál, hogy az ilyen részt elég legyen egyszer megírni és minden teszt előtt, illetve után meghív</w:t>
      </w:r>
      <w:r w:rsidR="005E0553">
        <w:t>ni automatikusan</w:t>
      </w:r>
      <w:r w:rsidR="00CA4FB7">
        <w:t>. Létez</w:t>
      </w:r>
      <w:r w:rsidR="003C06D0">
        <w:t>nek</w:t>
      </w:r>
      <w:r w:rsidR="00CA4FB7">
        <w:t xml:space="preserve"> ezeknek másik változata</w:t>
      </w:r>
      <w:r w:rsidR="003C06D0">
        <w:t>ik</w:t>
      </w:r>
      <w:r w:rsidR="00CA4FB7">
        <w:t xml:space="preserve"> is (</w:t>
      </w:r>
      <w:proofErr w:type="spellStart"/>
      <w:r w:rsidR="00CA4FB7">
        <w:t>BeforeClass</w:t>
      </w:r>
      <w:proofErr w:type="spellEnd"/>
      <w:r w:rsidR="00CA4FB7">
        <w:t xml:space="preserve">, </w:t>
      </w:r>
      <w:proofErr w:type="spellStart"/>
      <w:r w:rsidR="00CA4FB7">
        <w:t>AfterClass</w:t>
      </w:r>
      <w:proofErr w:type="spellEnd"/>
      <w:r w:rsidR="00CA4FB7">
        <w:t>), ezek csak egyszer futnak le, olyankor lehet rá</w:t>
      </w:r>
      <w:r w:rsidR="003C06D0">
        <w:t>juk</w:t>
      </w:r>
      <w:r w:rsidR="00CA4FB7">
        <w:t xml:space="preserve"> szükség, mikor valami </w:t>
      </w:r>
      <w:r w:rsidR="00CA4FB7" w:rsidRPr="00CA4FB7">
        <w:t>számításigényes feladatot akarunk használni és sok tesztünk van.</w:t>
      </w:r>
    </w:p>
    <w:p w:rsidR="00CA4FB7" w:rsidRDefault="00CA4FB7" w:rsidP="00A711A8">
      <w:r w:rsidRPr="00CA4FB7">
        <w:t xml:space="preserve">Magamtól írtam teszteket a </w:t>
      </w:r>
      <w:proofErr w:type="spellStart"/>
      <w:r w:rsidRPr="00CA4FB7">
        <w:t>Factorial</w:t>
      </w:r>
      <w:proofErr w:type="spellEnd"/>
      <w:r w:rsidR="003C07DD">
        <w:t>,</w:t>
      </w:r>
      <w:r w:rsidRPr="00CA4FB7">
        <w:t xml:space="preserve"> </w:t>
      </w:r>
      <w:r w:rsidR="003C07DD">
        <w:t xml:space="preserve">a </w:t>
      </w:r>
      <w:proofErr w:type="spellStart"/>
      <w:r w:rsidRPr="00CA4FB7">
        <w:t>DivideUsingSubstraction</w:t>
      </w:r>
      <w:proofErr w:type="spellEnd"/>
      <w:r w:rsidRPr="00CA4FB7">
        <w:t xml:space="preserve"> és a </w:t>
      </w:r>
      <w:proofErr w:type="spellStart"/>
      <w:r w:rsidRPr="00CA4FB7">
        <w:t>SquerRoot</w:t>
      </w:r>
      <w:proofErr w:type="spellEnd"/>
      <w:r w:rsidRPr="00CA4FB7">
        <w:t xml:space="preserve"> osztály</w:t>
      </w:r>
      <w:r w:rsidR="003C07DD">
        <w:t>okhoz</w:t>
      </w:r>
      <w:r w:rsidRPr="00CA4FB7">
        <w:t xml:space="preserve">. A </w:t>
      </w:r>
      <w:r w:rsidR="003C07DD">
        <w:t>korábbi</w:t>
      </w:r>
      <w:r w:rsidRPr="00CA4FB7">
        <w:t xml:space="preserve"> tesz</w:t>
      </w:r>
      <w:r w:rsidR="003C07DD">
        <w:t>tosztályokat</w:t>
      </w:r>
      <w:r w:rsidRPr="00CA4FB7">
        <w:t xml:space="preserve"> példaként felhasználva ez viszonylag könnyedén ment. </w:t>
      </w:r>
      <w:r>
        <w:t>Utána olvastam</w:t>
      </w:r>
      <w:r w:rsidRPr="00CA4FB7">
        <w:t>, hogyan kell lefuttat</w:t>
      </w:r>
      <w:r>
        <w:t>ni</w:t>
      </w:r>
      <w:r w:rsidRPr="00CA4FB7">
        <w:t xml:space="preserve"> a teszteket</w:t>
      </w:r>
      <w:r>
        <w:t xml:space="preserve"> kódlefedettség méréssel</w:t>
      </w:r>
      <w:r w:rsidRPr="00CA4FB7">
        <w:t>. A lefedettség elég magas volt, de sikerült még így is javítani rajta. Hozzáadtam egy új tesztosztályt</w:t>
      </w:r>
      <w:r>
        <w:t>,</w:t>
      </w:r>
      <w:r w:rsidRPr="00CA4FB7">
        <w:t xml:space="preserve"> ami a </w:t>
      </w:r>
      <w:r>
        <w:t>Hello World!</w:t>
      </w:r>
      <w:r w:rsidRPr="00CA4FB7">
        <w:t xml:space="preserve"> kiírás</w:t>
      </w:r>
      <w:r>
        <w:t>á</w:t>
      </w:r>
      <w:r w:rsidRPr="00CA4FB7">
        <w:t>t teszteli</w:t>
      </w:r>
      <w:r>
        <w:t>.</w:t>
      </w:r>
      <w:r w:rsidRPr="00CA4FB7">
        <w:t xml:space="preserve"> </w:t>
      </w:r>
      <w:r>
        <w:t>Számomra</w:t>
      </w:r>
      <w:r w:rsidRPr="00CA4FB7">
        <w:t xml:space="preserve"> érdekes volt, hogy tudom megnézni</w:t>
      </w:r>
      <w:r w:rsidR="005921EF">
        <w:t>,</w:t>
      </w:r>
      <w:r w:rsidRPr="00CA4FB7">
        <w:t xml:space="preserve"> mi került </w:t>
      </w:r>
      <w:r>
        <w:t>a kimenetre</w:t>
      </w:r>
      <w:r w:rsidRPr="00CA4FB7">
        <w:t xml:space="preserve">. A </w:t>
      </w:r>
      <w:proofErr w:type="spellStart"/>
      <w:r w:rsidRPr="00CA4FB7">
        <w:t>MoveZeroesInArra</w:t>
      </w:r>
      <w:r w:rsidR="005E0553">
        <w:t>y</w:t>
      </w:r>
      <w:r w:rsidRPr="00CA4FB7">
        <w:t>Test-hez</w:t>
      </w:r>
      <w:proofErr w:type="spellEnd"/>
      <w:r w:rsidRPr="00CA4FB7">
        <w:t xml:space="preserve"> és a </w:t>
      </w:r>
      <w:proofErr w:type="spellStart"/>
      <w:r w:rsidRPr="00CA4FB7">
        <w:t>GoThroughMatrixInSpiralTest-hez</w:t>
      </w:r>
      <w:proofErr w:type="spellEnd"/>
      <w:r w:rsidRPr="00CA4FB7">
        <w:t xml:space="preserve"> adtam még hozzá egy új teszte</w:t>
      </w:r>
      <w:r w:rsidR="0048203F">
        <w:t>setet</w:t>
      </w:r>
      <w:r w:rsidRPr="00CA4FB7">
        <w:t>.</w:t>
      </w:r>
    </w:p>
    <w:tbl>
      <w:tblPr>
        <w:tblW w:w="6804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8"/>
        <w:gridCol w:w="1906"/>
        <w:gridCol w:w="2126"/>
        <w:gridCol w:w="1984"/>
      </w:tblGrid>
      <w:tr w:rsidR="0044574D" w:rsidRPr="00FD062B" w:rsidTr="0044574D">
        <w:trPr>
          <w:trHeight w:val="636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44574D" w:rsidRPr="00FD062B" w:rsidRDefault="0044574D" w:rsidP="0044574D">
            <w:pPr>
              <w:rPr>
                <w:rStyle w:val="Kiemels"/>
              </w:rPr>
            </w:pPr>
            <w:r w:rsidRPr="00FD062B">
              <w:rPr>
                <w:rStyle w:val="Kiemels"/>
              </w:rPr>
              <w:t> </w:t>
            </w:r>
          </w:p>
        </w:tc>
        <w:tc>
          <w:tcPr>
            <w:tcW w:w="1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44574D" w:rsidRPr="00FD062B" w:rsidRDefault="0044574D" w:rsidP="0044574D">
            <w:pPr>
              <w:rPr>
                <w:rStyle w:val="Kiemels"/>
              </w:rPr>
            </w:pPr>
            <w:r w:rsidRPr="00FD062B">
              <w:rPr>
                <w:rStyle w:val="Kiemels"/>
              </w:rPr>
              <w:t>Lefedett osztályok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44574D" w:rsidRPr="00FD062B" w:rsidRDefault="0044574D" w:rsidP="0044574D">
            <w:pPr>
              <w:rPr>
                <w:rStyle w:val="Kiemels"/>
              </w:rPr>
            </w:pPr>
            <w:r w:rsidRPr="00FD062B">
              <w:rPr>
                <w:rStyle w:val="Kiemels"/>
              </w:rPr>
              <w:t>Lefedett metódusok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44574D" w:rsidRPr="00FD062B" w:rsidRDefault="0044574D" w:rsidP="0044574D">
            <w:pPr>
              <w:rPr>
                <w:rStyle w:val="Kiemels"/>
              </w:rPr>
            </w:pPr>
            <w:r w:rsidRPr="00FD062B">
              <w:rPr>
                <w:rStyle w:val="Kiemels"/>
              </w:rPr>
              <w:t>Lefedett sorok</w:t>
            </w:r>
          </w:p>
        </w:tc>
      </w:tr>
      <w:tr w:rsidR="0044574D" w:rsidRPr="0044574D" w:rsidTr="0044574D">
        <w:trPr>
          <w:trHeight w:val="636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44574D" w:rsidRPr="00FD062B" w:rsidRDefault="0044574D" w:rsidP="0044574D">
            <w:pPr>
              <w:rPr>
                <w:rStyle w:val="Kiemels"/>
              </w:rPr>
            </w:pPr>
            <w:r w:rsidRPr="00FD062B">
              <w:rPr>
                <w:rStyle w:val="Kiemels"/>
              </w:rPr>
              <w:t>Előtte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44574D" w:rsidRPr="0044574D" w:rsidRDefault="0044574D" w:rsidP="0044574D">
            <w:pPr>
              <w:rPr>
                <w:lang w:eastAsia="hu-HU" w:bidi="ar-SA"/>
              </w:rPr>
            </w:pPr>
            <w:r w:rsidRPr="0044574D">
              <w:rPr>
                <w:lang w:eastAsia="hu-HU" w:bidi="ar-SA"/>
              </w:rPr>
              <w:t>97% (87/89)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44574D" w:rsidRPr="0044574D" w:rsidRDefault="0044574D" w:rsidP="0044574D">
            <w:pPr>
              <w:rPr>
                <w:lang w:eastAsia="hu-HU" w:bidi="ar-SA"/>
              </w:rPr>
            </w:pPr>
            <w:r w:rsidRPr="0044574D">
              <w:rPr>
                <w:lang w:eastAsia="hu-HU" w:bidi="ar-SA"/>
              </w:rPr>
              <w:t>97% (270/277)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44574D" w:rsidRPr="0044574D" w:rsidRDefault="0044574D" w:rsidP="0044574D">
            <w:pPr>
              <w:rPr>
                <w:lang w:eastAsia="hu-HU" w:bidi="ar-SA"/>
              </w:rPr>
            </w:pPr>
            <w:r w:rsidRPr="0044574D">
              <w:rPr>
                <w:lang w:eastAsia="hu-HU" w:bidi="ar-SA"/>
              </w:rPr>
              <w:t>97% (1676/1713)</w:t>
            </w:r>
          </w:p>
        </w:tc>
      </w:tr>
      <w:tr w:rsidR="0044574D" w:rsidRPr="0044574D" w:rsidTr="0044574D">
        <w:trPr>
          <w:trHeight w:val="636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44574D" w:rsidRPr="00FD062B" w:rsidRDefault="0044574D" w:rsidP="0044574D">
            <w:pPr>
              <w:rPr>
                <w:rStyle w:val="Kiemels"/>
              </w:rPr>
            </w:pPr>
            <w:r w:rsidRPr="00FD062B">
              <w:rPr>
                <w:rStyle w:val="Kiemels"/>
              </w:rPr>
              <w:t>Utána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44574D" w:rsidRPr="0044574D" w:rsidRDefault="0044574D" w:rsidP="0044574D">
            <w:pPr>
              <w:rPr>
                <w:lang w:eastAsia="hu-HU" w:bidi="ar-SA"/>
              </w:rPr>
            </w:pPr>
            <w:r w:rsidRPr="0044574D">
              <w:rPr>
                <w:lang w:eastAsia="hu-HU" w:bidi="ar-SA"/>
              </w:rPr>
              <w:t>98% (88/89)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44574D" w:rsidRPr="0044574D" w:rsidRDefault="0044574D" w:rsidP="0044574D">
            <w:pPr>
              <w:rPr>
                <w:lang w:eastAsia="hu-HU" w:bidi="ar-SA"/>
              </w:rPr>
            </w:pPr>
            <w:r w:rsidRPr="0044574D">
              <w:rPr>
                <w:lang w:eastAsia="hu-HU" w:bidi="ar-SA"/>
              </w:rPr>
              <w:t>98% (272/277)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44574D" w:rsidRPr="0044574D" w:rsidRDefault="0044574D" w:rsidP="0044574D">
            <w:pPr>
              <w:rPr>
                <w:lang w:eastAsia="hu-HU" w:bidi="ar-SA"/>
              </w:rPr>
            </w:pPr>
            <w:r w:rsidRPr="0044574D">
              <w:rPr>
                <w:lang w:eastAsia="hu-HU" w:bidi="ar-SA"/>
              </w:rPr>
              <w:t>98% (1693/1713)</w:t>
            </w:r>
          </w:p>
        </w:tc>
      </w:tr>
    </w:tbl>
    <w:p w:rsidR="006020F7" w:rsidRPr="006020F7" w:rsidRDefault="006020F7" w:rsidP="00B655C4">
      <w:pPr>
        <w:rPr>
          <w:rStyle w:val="Finomkiemels"/>
        </w:rPr>
      </w:pPr>
      <w:r w:rsidRPr="006020F7">
        <w:rPr>
          <w:rStyle w:val="Finomkiemels"/>
        </w:rPr>
        <w:t>1.</w:t>
      </w:r>
      <w:r w:rsidR="00FD062B">
        <w:rPr>
          <w:rStyle w:val="Finomkiemels"/>
        </w:rPr>
        <w:t xml:space="preserve"> </w:t>
      </w:r>
      <w:r w:rsidRPr="006020F7">
        <w:rPr>
          <w:rStyle w:val="Finomkiemels"/>
        </w:rPr>
        <w:t>táblázat</w:t>
      </w:r>
    </w:p>
    <w:p w:rsidR="00B655C4" w:rsidRDefault="003C07DD" w:rsidP="00B655C4">
      <w:r>
        <w:t>A</w:t>
      </w:r>
      <w:r w:rsidR="00FE0DA8">
        <w:t>z</w:t>
      </w:r>
      <w:r>
        <w:t xml:space="preserve"> </w:t>
      </w:r>
      <w:r w:rsidR="006020F7">
        <w:t xml:space="preserve">1. </w:t>
      </w:r>
      <w:r>
        <w:t xml:space="preserve">táblázat mutatja, mekkora volt a kódlefedettség, mielőtt írtam (Előtte sor) és miután írtam </w:t>
      </w:r>
      <w:r w:rsidRPr="003C07DD">
        <w:t>új teszteket</w:t>
      </w:r>
      <w:r>
        <w:t xml:space="preserve"> (Utána sor)</w:t>
      </w:r>
      <w:r w:rsidR="00FE0DA8">
        <w:t>.</w:t>
      </w:r>
    </w:p>
    <w:p w:rsidR="00B655C4" w:rsidRDefault="006014FE" w:rsidP="006014FE">
      <w:pPr>
        <w:pStyle w:val="Cmsor1"/>
        <w:rPr>
          <w:rStyle w:val="Kiemels"/>
          <w:rFonts w:asciiTheme="majorHAnsi" w:hAnsiTheme="majorHAnsi"/>
          <w:b/>
          <w:iCs w:val="0"/>
        </w:rPr>
      </w:pPr>
      <w:bookmarkStart w:id="6" w:name="_Toc500778990"/>
      <w:r w:rsidRPr="006014FE">
        <w:rPr>
          <w:rStyle w:val="Kiemels"/>
          <w:rFonts w:asciiTheme="majorHAnsi" w:hAnsiTheme="majorHAnsi"/>
          <w:b/>
          <w:iCs w:val="0"/>
        </w:rPr>
        <w:lastRenderedPageBreak/>
        <w:t>Függőségek kezelése</w:t>
      </w:r>
      <w:bookmarkEnd w:id="6"/>
    </w:p>
    <w:p w:rsidR="006014FE" w:rsidRDefault="006014FE" w:rsidP="006014FE">
      <w:r>
        <w:t>A függőség alatt modulok közötti kapcsolatot értünk. A külső függőségek problémát ok</w:t>
      </w:r>
      <w:r w:rsidR="00FE0DA8">
        <w:t>o</w:t>
      </w:r>
      <w:r>
        <w:t>zhatnak teszteléskor, ugyanis a tesztelt osztályunk viselkedése függ másik osztályétól is, ilyenkor nem várt viselkedést tapasztalhatunk.</w:t>
      </w:r>
    </w:p>
    <w:p w:rsidR="006014FE" w:rsidRDefault="006014FE" w:rsidP="006014FE">
      <w:r>
        <w:t xml:space="preserve">Erre megoldás, ha modellezzük a tesztelendő modul környezetét, vagyis biztosan az fog történni, amit mi szeretnénk. Ezt </w:t>
      </w:r>
      <w:proofErr w:type="spellStart"/>
      <w:r>
        <w:t>mock</w:t>
      </w:r>
      <w:proofErr w:type="spellEnd"/>
      <w:r>
        <w:t xml:space="preserve"> objektumok segítségével tehetjük meg, így megadhatóvá válik a függvények visszatérési értéke és ellenőrizhetjük az átadott argumentumainkat.</w:t>
      </w:r>
    </w:p>
    <w:p w:rsidR="006014FE" w:rsidRDefault="006014FE" w:rsidP="006014FE">
      <w:pPr>
        <w:pStyle w:val="Cmsor2"/>
      </w:pPr>
      <w:bookmarkStart w:id="7" w:name="_Toc500778991"/>
      <w:proofErr w:type="spellStart"/>
      <w:r>
        <w:t>Spaceship</w:t>
      </w:r>
      <w:proofErr w:type="spellEnd"/>
      <w:r>
        <w:t xml:space="preserve"> projekt</w:t>
      </w:r>
      <w:bookmarkEnd w:id="7"/>
    </w:p>
    <w:p w:rsidR="00B44F1F" w:rsidRDefault="006014FE" w:rsidP="006014FE">
      <w:r>
        <w:t>A projekt, amivel korábban dolgoztam</w:t>
      </w:r>
      <w:r w:rsidR="00FE0DA8">
        <w:t>,</w:t>
      </w:r>
      <w:r>
        <w:t xml:space="preserve"> nem felet meg az elvégzendő feladathoz egyszerűsége miatt. Az új projektem egy </w:t>
      </w:r>
      <w:proofErr w:type="spellStart"/>
      <w:r>
        <w:t>Msc</w:t>
      </w:r>
      <w:proofErr w:type="spellEnd"/>
      <w:r>
        <w:t xml:space="preserve">-s labor </w:t>
      </w:r>
      <w:proofErr w:type="spellStart"/>
      <w:r>
        <w:t>anyagaként</w:t>
      </w:r>
      <w:proofErr w:type="spellEnd"/>
      <w:r>
        <w:t xml:space="preserve"> szolgál, GitHub-</w:t>
      </w:r>
      <w:proofErr w:type="spellStart"/>
      <w:r>
        <w:t>on</w:t>
      </w:r>
      <w:proofErr w:type="spellEnd"/>
      <w:r>
        <w:t xml:space="preserve"> elérhető (</w:t>
      </w:r>
      <w:hyperlink r:id="rId9" w:history="1">
        <w:r w:rsidRPr="00B44F1F">
          <w:rPr>
            <w:rStyle w:val="Hiperhivatkozs"/>
          </w:rPr>
          <w:t>https://github.com/FTSRG/swsv-labs/tree/master/development-testing/hu.bme.mit.spaceship</w:t>
        </w:r>
      </w:hyperlink>
      <w:r>
        <w:t>).</w:t>
      </w:r>
      <w:r w:rsidR="00B44F1F">
        <w:t xml:space="preserve"> Ez a projekt egy űrhajót </w:t>
      </w:r>
      <w:r w:rsidR="00C31906">
        <w:t>modellez</w:t>
      </w:r>
      <w:bookmarkStart w:id="8" w:name="_GoBack"/>
      <w:bookmarkEnd w:id="8"/>
      <w:r w:rsidR="00B44F1F">
        <w:t xml:space="preserve">, ami képes torpedók kilövésére, két különböző tárolóból. Kénytelen voltam átalakítani az űrhajó osztályt, ugyanis az általam modellezendő osztály privát attribútuma volt annak. Megoldás lehet, ha írunk </w:t>
      </w:r>
      <w:proofErr w:type="spellStart"/>
      <w:r w:rsidR="00B44F1F">
        <w:t>Getter</w:t>
      </w:r>
      <w:proofErr w:type="spellEnd"/>
      <w:r w:rsidR="00B44F1F">
        <w:t xml:space="preserve"> és </w:t>
      </w:r>
      <w:proofErr w:type="spellStart"/>
      <w:r w:rsidR="00B44F1F">
        <w:t>Setter</w:t>
      </w:r>
      <w:proofErr w:type="spellEnd"/>
      <w:r w:rsidR="00B44F1F">
        <w:t xml:space="preserve"> függvényeket, vagy ha </w:t>
      </w:r>
      <w:proofErr w:type="spellStart"/>
      <w:r w:rsidR="00B44F1F">
        <w:t>protected</w:t>
      </w:r>
      <w:proofErr w:type="spellEnd"/>
      <w:r w:rsidR="00B44F1F">
        <w:t xml:space="preserve">- re állítjuk az attribútumot privát helyett. Én a másodikat választottam és egy </w:t>
      </w:r>
      <w:proofErr w:type="spellStart"/>
      <w:r w:rsidR="00B44F1F">
        <w:t>TestShip</w:t>
      </w:r>
      <w:proofErr w:type="spellEnd"/>
      <w:r w:rsidR="00B44F1F">
        <w:t xml:space="preserve"> osztályt hoztam létre, amely az eredeti űrhajóból származott, azonban egy </w:t>
      </w:r>
      <w:proofErr w:type="spellStart"/>
      <w:r w:rsidR="00B44F1F">
        <w:t>Setter</w:t>
      </w:r>
      <w:proofErr w:type="spellEnd"/>
      <w:r w:rsidR="00B44F1F">
        <w:t xml:space="preserve"> segítségével megadhattuk, milyen torpedó tárolókat használjon.</w:t>
      </w:r>
    </w:p>
    <w:p w:rsidR="00B44F1F" w:rsidRDefault="00B44F1F" w:rsidP="00B44F1F">
      <w:pPr>
        <w:pStyle w:val="Cmsor2"/>
      </w:pPr>
      <w:bookmarkStart w:id="9" w:name="_Toc500778992"/>
      <w:proofErr w:type="spellStart"/>
      <w:r>
        <w:t>Mockito</w:t>
      </w:r>
      <w:bookmarkEnd w:id="9"/>
      <w:proofErr w:type="spellEnd"/>
    </w:p>
    <w:p w:rsidR="006014FE" w:rsidRDefault="006F2E98" w:rsidP="00B44F1F">
      <w:r>
        <w:t xml:space="preserve">A </w:t>
      </w:r>
      <w:proofErr w:type="spellStart"/>
      <w:r>
        <w:t>Mockito</w:t>
      </w:r>
      <w:proofErr w:type="spellEnd"/>
      <w:r>
        <w:t xml:space="preserve"> (</w:t>
      </w:r>
      <w:hyperlink r:id="rId10" w:history="1">
        <w:r w:rsidRPr="006F2E98">
          <w:rPr>
            <w:rStyle w:val="Hiperhivatkozs"/>
          </w:rPr>
          <w:t>http://site.mockito.org</w:t>
        </w:r>
      </w:hyperlink>
      <w:r>
        <w:t>) egy nyíltforráskódú projekt, a segítségével izolációs teszteket lehet készíteni.</w:t>
      </w:r>
      <w:r w:rsidR="00514801">
        <w:t xml:space="preserve"> </w:t>
      </w:r>
      <w:r>
        <w:t>Forráskódja megtalálható GitHub-</w:t>
      </w:r>
      <w:proofErr w:type="spellStart"/>
      <w:r>
        <w:t>on</w:t>
      </w:r>
      <w:proofErr w:type="spellEnd"/>
      <w:r>
        <w:t>, de azzal én nem foglalkoztam, csak használtam.</w:t>
      </w:r>
    </w:p>
    <w:p w:rsidR="006014FE" w:rsidRDefault="006F2E98" w:rsidP="006014FE">
      <w:r>
        <w:t xml:space="preserve">A </w:t>
      </w:r>
      <w:proofErr w:type="spellStart"/>
      <w:r>
        <w:t>Mockito</w:t>
      </w:r>
      <w:proofErr w:type="spellEnd"/>
      <w:r>
        <w:t xml:space="preserve">-t </w:t>
      </w:r>
      <w:r w:rsidRPr="006F2E98">
        <w:t xml:space="preserve">több módon is próbáltam hozzáadni a projektemhez, de nem sikerült működére bírnom. Utána olvasva rájöttem, hogy nekem nem a </w:t>
      </w:r>
      <w:proofErr w:type="spellStart"/>
      <w:r w:rsidRPr="006F2E98">
        <w:t>core</w:t>
      </w:r>
      <w:proofErr w:type="spellEnd"/>
      <w:r w:rsidRPr="006F2E98">
        <w:t xml:space="preserve">, hanem az </w:t>
      </w:r>
      <w:proofErr w:type="spellStart"/>
      <w:r w:rsidRPr="006F2E98">
        <w:t>all</w:t>
      </w:r>
      <w:proofErr w:type="spellEnd"/>
      <w:r w:rsidRPr="006F2E98">
        <w:t xml:space="preserve"> verzióra van szükségem, </w:t>
      </w:r>
      <w:r>
        <w:t>ugyanis az tartalma</w:t>
      </w:r>
      <w:r w:rsidR="00466523">
        <w:t>z</w:t>
      </w:r>
      <w:r>
        <w:t xml:space="preserve"> minden szükséges függőséget, </w:t>
      </w:r>
      <w:r w:rsidRPr="006F2E98">
        <w:t xml:space="preserve">így azt hozzáadtam a projekthez </w:t>
      </w:r>
      <w:proofErr w:type="spellStart"/>
      <w:r w:rsidRPr="006F2E98">
        <w:t>maven</w:t>
      </w:r>
      <w:proofErr w:type="spellEnd"/>
      <w:r w:rsidRPr="006F2E98">
        <w:t xml:space="preserve"> könyvtárként. Innentől kezdve tudtam használni a funkcióit.</w:t>
      </w:r>
    </w:p>
    <w:p w:rsidR="006F2E98" w:rsidRDefault="006F2E98" w:rsidP="006014FE">
      <w:proofErr w:type="spellStart"/>
      <w:r w:rsidRPr="006F2E98">
        <w:t>Mockito</w:t>
      </w:r>
      <w:proofErr w:type="spellEnd"/>
      <w:r w:rsidRPr="006F2E98">
        <w:t xml:space="preserve"> segítségével be tudtam állítani, mi legyen egy-egy függvény kívánt visszatérési értéke, ha meghívásra kerülnek. Ezt a </w:t>
      </w:r>
      <w:proofErr w:type="spellStart"/>
      <w:proofErr w:type="gramStart"/>
      <w:r w:rsidRPr="006F2E98">
        <w:t>when</w:t>
      </w:r>
      <w:proofErr w:type="spellEnd"/>
      <w:r w:rsidRPr="006F2E98">
        <w:t>(</w:t>
      </w:r>
      <w:proofErr w:type="spellStart"/>
      <w:proofErr w:type="gramEnd"/>
      <w:r w:rsidRPr="006F2E98">
        <w:t>mockolt</w:t>
      </w:r>
      <w:proofErr w:type="spellEnd"/>
      <w:r w:rsidRPr="006F2E98">
        <w:t xml:space="preserve"> </w:t>
      </w:r>
      <w:proofErr w:type="spellStart"/>
      <w:r w:rsidRPr="006F2E98">
        <w:t>osztály.függvény</w:t>
      </w:r>
      <w:proofErr w:type="spellEnd"/>
      <w:r w:rsidRPr="006F2E98">
        <w:t>).</w:t>
      </w:r>
      <w:proofErr w:type="spellStart"/>
      <w:r w:rsidRPr="006F2E98">
        <w:t>thenReturn</w:t>
      </w:r>
      <w:proofErr w:type="spellEnd"/>
      <w:r w:rsidRPr="006F2E98">
        <w:t>(kívánt visszatérési érték); alakban tudtam megtenni. Azt a funkciót, ami meg</w:t>
      </w:r>
      <w:r w:rsidR="005E0553">
        <w:t>adja</w:t>
      </w:r>
      <w:r w:rsidR="00466523">
        <w:t xml:space="preserve">, </w:t>
      </w:r>
      <w:r w:rsidRPr="006F2E98">
        <w:t>egy adott eljárás milyen argumentummal lett meghívva</w:t>
      </w:r>
      <w:r w:rsidR="00466523">
        <w:t>,</w:t>
      </w:r>
      <w:r w:rsidRPr="006F2E98">
        <w:t xml:space="preserve"> nem próbáltam ki, mert nem volt rá szükség a feladatom megoldásához.</w:t>
      </w:r>
    </w:p>
    <w:p w:rsidR="00015CBC" w:rsidRDefault="000A5E9D" w:rsidP="000A5E9D">
      <w:pPr>
        <w:pStyle w:val="Cmsor1"/>
      </w:pPr>
      <w:bookmarkStart w:id="10" w:name="_Toc500778993"/>
      <w:r>
        <w:t>Unit tesztek generálása</w:t>
      </w:r>
      <w:bookmarkEnd w:id="10"/>
    </w:p>
    <w:p w:rsidR="000A5E9D" w:rsidRDefault="000A5E9D" w:rsidP="000A5E9D">
      <w:r>
        <w:t xml:space="preserve">Unit tesztek automatikus generálásának az a lényege, hogy valamilyen eszköz segítségével teszteket generálunk a projektünkhöz. </w:t>
      </w:r>
      <w:r w:rsidR="00466523">
        <w:t>Az a</w:t>
      </w:r>
      <w:r>
        <w:t>utomatikus generálás előnye, hogy rávilágíthat olyan hibákra, ami</w:t>
      </w:r>
      <w:r w:rsidR="00466523">
        <w:t>ket</w:t>
      </w:r>
      <w:r>
        <w:t xml:space="preserve"> mi nem feltétlen vettünk volna észre, ugyanakkor nem biztos, hogy minden általunk kívánt funkció tesztelésre kerül.</w:t>
      </w:r>
    </w:p>
    <w:p w:rsidR="000A5E9D" w:rsidRDefault="000A5E9D" w:rsidP="000A5E9D">
      <w:pPr>
        <w:pStyle w:val="Cmsor2"/>
      </w:pPr>
      <w:bookmarkStart w:id="11" w:name="_Toc500778994"/>
      <w:proofErr w:type="spellStart"/>
      <w:r>
        <w:t>Randoop</w:t>
      </w:r>
      <w:bookmarkEnd w:id="11"/>
      <w:proofErr w:type="spellEnd"/>
    </w:p>
    <w:p w:rsidR="000A5E9D" w:rsidRDefault="000A5E9D" w:rsidP="000A5E9D">
      <w:r>
        <w:t xml:space="preserve">A </w:t>
      </w:r>
      <w:proofErr w:type="spellStart"/>
      <w:r>
        <w:t>Randoop</w:t>
      </w:r>
      <w:proofErr w:type="spellEnd"/>
      <w:r>
        <w:t xml:space="preserve"> (</w:t>
      </w:r>
      <w:hyperlink r:id="rId11" w:history="1">
        <w:r w:rsidRPr="000A5E9D">
          <w:rPr>
            <w:rStyle w:val="Hiperhivatkozs"/>
          </w:rPr>
          <w:t>https://randoop.github.io/randoop</w:t>
        </w:r>
      </w:hyperlink>
      <w:r>
        <w:t>) egy nyíltforráskódú projekt, forráskódja megtalálható GitHub-</w:t>
      </w:r>
      <w:proofErr w:type="spellStart"/>
      <w:proofErr w:type="gramStart"/>
      <w:r>
        <w:t>on,de</w:t>
      </w:r>
      <w:proofErr w:type="spellEnd"/>
      <w:proofErr w:type="gramEnd"/>
      <w:r>
        <w:t xml:space="preserve"> ezt az eszközt is csak használtam. </w:t>
      </w:r>
      <w:r w:rsidR="00117AE7">
        <w:t>Unit teszteket generál visszajelzés irányított tesztgeneráció segítségével, így véletlenszerűen készít metódus, illetve konstruktor hívás szekvenciákat a tesztelés alatt lévő osztályhoz. Ezeket végrehajtva ellenőrzéseket készít, ami</w:t>
      </w:r>
      <w:r w:rsidR="00466523">
        <w:t>k</w:t>
      </w:r>
      <w:r w:rsidR="00117AE7">
        <w:t xml:space="preserve"> a program működését vizsgálj</w:t>
      </w:r>
      <w:r w:rsidR="00466523">
        <w:t>ák</w:t>
      </w:r>
      <w:r w:rsidR="00117AE7">
        <w:t>. Az ellenőrzésekből és a kódszekvenciákból készülnek a tesztek.</w:t>
      </w:r>
    </w:p>
    <w:p w:rsidR="00117AE7" w:rsidRDefault="00117AE7" w:rsidP="00117AE7">
      <w:pPr>
        <w:pStyle w:val="Cmsor3"/>
      </w:pPr>
      <w:bookmarkStart w:id="12" w:name="_Toc500778995"/>
      <w:r>
        <w:lastRenderedPageBreak/>
        <w:t>Telepítés és futtatás</w:t>
      </w:r>
      <w:bookmarkEnd w:id="12"/>
    </w:p>
    <w:p w:rsidR="00E972AC" w:rsidRDefault="00117AE7" w:rsidP="00E972AC">
      <w:r>
        <w:t xml:space="preserve">A kiadott </w:t>
      </w:r>
      <w:proofErr w:type="spellStart"/>
      <w:r>
        <w:t>manual</w:t>
      </w:r>
      <w:proofErr w:type="spellEnd"/>
      <w:r>
        <w:t xml:space="preserve"> (</w:t>
      </w:r>
      <w:hyperlink r:id="rId12" w:history="1">
        <w:r w:rsidRPr="00117AE7">
          <w:rPr>
            <w:rStyle w:val="Hiperhivatkozs"/>
          </w:rPr>
          <w:t>https://randoop.github.io/randoop/manual/index.html</w:t>
        </w:r>
      </w:hyperlink>
      <w:r>
        <w:t xml:space="preserve">) segítségével próbáltam telepíteni és futtatni a </w:t>
      </w:r>
      <w:proofErr w:type="spellStart"/>
      <w:r>
        <w:t>Randoop</w:t>
      </w:r>
      <w:proofErr w:type="spellEnd"/>
      <w:r>
        <w:t>-ot.</w:t>
      </w:r>
      <w:r w:rsidRPr="00117AE7">
        <w:t xml:space="preserve"> A telepítés nem volt nehéz, lényegében csak ki kellett csomagolni a fájlt, amit letöltöttem. A futtatással több gondom is volt. Először rá kellett jönnöm, hogy a leírás Linuxhoz van és Windows-</w:t>
      </w:r>
      <w:proofErr w:type="spellStart"/>
      <w:r w:rsidRPr="00117AE7">
        <w:t>on</w:t>
      </w:r>
      <w:proofErr w:type="spellEnd"/>
      <w:r w:rsidRPr="00117AE7">
        <w:t xml:space="preserve"> van kisebb eltérés, az elérési utakat</w:t>
      </w:r>
      <w:r w:rsidR="00E42FE4">
        <w:t xml:space="preserve"> </w:t>
      </w:r>
      <w:r w:rsidR="00687400">
        <w:t>"</w:t>
      </w:r>
      <w:r w:rsidRPr="00117AE7">
        <w:t>;</w:t>
      </w:r>
      <w:r w:rsidR="00687400">
        <w:t>"</w:t>
      </w:r>
      <w:r w:rsidRPr="00117AE7">
        <w:t xml:space="preserve"> kell, hogy elválassza és nem </w:t>
      </w:r>
      <w:r w:rsidR="00687400">
        <w:t>"</w:t>
      </w:r>
      <w:r w:rsidRPr="00117AE7">
        <w:t>:</w:t>
      </w:r>
      <w:r w:rsidR="00687400">
        <w:t>"</w:t>
      </w:r>
      <w:r w:rsidRPr="00117AE7">
        <w:t xml:space="preserve">. </w:t>
      </w:r>
      <w:r>
        <w:t>A</w:t>
      </w:r>
      <w:r w:rsidRPr="00117AE7">
        <w:t xml:space="preserve"> </w:t>
      </w:r>
      <w:r w:rsidR="00687400">
        <w:t>"</w:t>
      </w:r>
      <w:r w:rsidRPr="00117AE7">
        <w:t>;</w:t>
      </w:r>
      <w:r w:rsidR="00687400">
        <w:t>"</w:t>
      </w:r>
      <w:r w:rsidRPr="00117AE7">
        <w:t xml:space="preserve"> miatt a parancssor két utasításnak értelmezte, amit beírtam, ezt javítottam idézőjelek használatával. Ezután arra kellett rájönnöm, hogy csak úgy tudom futtatni a teszteket, ha az eredeti </w:t>
      </w:r>
      <w:proofErr w:type="spellStart"/>
      <w:r w:rsidRPr="00117AE7">
        <w:t>package</w:t>
      </w:r>
      <w:proofErr w:type="spellEnd"/>
      <w:r w:rsidRPr="00117AE7">
        <w:t xml:space="preserve"> struktúrában vannak. A futtatáshoz hozzá kellett adnom a </w:t>
      </w:r>
      <w:proofErr w:type="spellStart"/>
      <w:r w:rsidRPr="00117AE7">
        <w:t>Path</w:t>
      </w:r>
      <w:proofErr w:type="spellEnd"/>
      <w:r w:rsidRPr="00117AE7">
        <w:t>-</w:t>
      </w:r>
      <w:r w:rsidR="00687400">
        <w:t>h</w:t>
      </w:r>
      <w:r w:rsidRPr="00117AE7">
        <w:t xml:space="preserve">oz a </w:t>
      </w:r>
      <w:proofErr w:type="spellStart"/>
      <w:r w:rsidRPr="00117AE7">
        <w:t>jdk</w:t>
      </w:r>
      <w:proofErr w:type="spellEnd"/>
      <w:r w:rsidRPr="00117AE7">
        <w:t>-t</w:t>
      </w:r>
      <w:r w:rsidR="00E972AC">
        <w:t>. A tesztek készítéshez a tesztelendő osztályok lefordított változatára van szükség, így e</w:t>
      </w:r>
      <w:r w:rsidR="00E972AC" w:rsidRPr="00E972AC">
        <w:t xml:space="preserve">gy </w:t>
      </w:r>
      <w:proofErr w:type="spellStart"/>
      <w:r w:rsidR="00E972AC" w:rsidRPr="00E972AC">
        <w:t>python</w:t>
      </w:r>
      <w:proofErr w:type="spellEnd"/>
      <w:r w:rsidR="00E972AC" w:rsidRPr="00E972AC">
        <w:t xml:space="preserve"> kód segítségével kilistáztam a mappaszerkezetet, amiben </w:t>
      </w:r>
      <w:r w:rsidR="00E972AC">
        <w:t>ezek megtalálhatóak</w:t>
      </w:r>
      <w:r w:rsidR="00E972AC" w:rsidRPr="00E972AC">
        <w:t xml:space="preserve"> voltak</w:t>
      </w:r>
      <w:r w:rsidR="00E972AC">
        <w:t>.</w:t>
      </w:r>
    </w:p>
    <w:p w:rsidR="00E972AC" w:rsidRPr="00E972AC" w:rsidRDefault="00E972AC" w:rsidP="00E972AC">
      <w:r w:rsidRPr="00E972AC">
        <w:t>Az alábbi paranccsal futtat</w:t>
      </w:r>
      <w:r>
        <w:t>tam</w:t>
      </w:r>
      <w:r w:rsidRPr="00E972AC">
        <w:t xml:space="preserve"> a </w:t>
      </w:r>
      <w:proofErr w:type="spellStart"/>
      <w:r>
        <w:t>R</w:t>
      </w:r>
      <w:r w:rsidRPr="00E972AC">
        <w:t>andoop</w:t>
      </w:r>
      <w:proofErr w:type="spellEnd"/>
      <w:r>
        <w:t>-ot</w:t>
      </w:r>
      <w:r w:rsidRPr="00E972AC">
        <w:t>:</w:t>
      </w:r>
    </w:p>
    <w:p w:rsidR="00E972AC" w:rsidRPr="00E972AC" w:rsidRDefault="00E972AC" w:rsidP="00981013">
      <w:pPr>
        <w:pStyle w:val="Kd"/>
      </w:pPr>
      <w:r w:rsidRPr="00E972AC">
        <w:t>java -</w:t>
      </w:r>
      <w:proofErr w:type="spellStart"/>
      <w:r w:rsidRPr="00E972AC">
        <w:t>ea</w:t>
      </w:r>
      <w:proofErr w:type="spellEnd"/>
      <w:r w:rsidRPr="00E972AC">
        <w:t xml:space="preserve"> -</w:t>
      </w:r>
      <w:proofErr w:type="spellStart"/>
      <w:r w:rsidRPr="00E972AC">
        <w:t>classpath</w:t>
      </w:r>
      <w:proofErr w:type="spellEnd"/>
      <w:r w:rsidRPr="00E972AC">
        <w:t xml:space="preserve"> "path</w:t>
      </w:r>
      <w:proofErr w:type="gramStart"/>
      <w:r w:rsidRPr="00E972AC">
        <w:t>1;path</w:t>
      </w:r>
      <w:proofErr w:type="gramEnd"/>
      <w:r w:rsidRPr="00E972AC">
        <w:t xml:space="preserve">2" </w:t>
      </w:r>
      <w:proofErr w:type="spellStart"/>
      <w:r w:rsidRPr="00E972AC">
        <w:t>randoop.main.Main</w:t>
      </w:r>
      <w:proofErr w:type="spellEnd"/>
      <w:r w:rsidRPr="00E972AC">
        <w:t xml:space="preserve"> </w:t>
      </w:r>
      <w:proofErr w:type="spellStart"/>
      <w:r w:rsidRPr="00E972AC">
        <w:t>gentests</w:t>
      </w:r>
      <w:proofErr w:type="spellEnd"/>
    </w:p>
    <w:p w:rsidR="00E972AC" w:rsidRDefault="00E972AC" w:rsidP="00687400">
      <w:r w:rsidRPr="00E972AC">
        <w:t>A path1 és path2 a helye a randoop-all-3.1.5.jar fájlnak és annak a mappának, ahol a lefordított tesztelendő osztályok találhatóak. Fontos paraméter a --</w:t>
      </w:r>
      <w:proofErr w:type="spellStart"/>
      <w:r w:rsidRPr="00E972AC">
        <w:t>classlist</w:t>
      </w:r>
      <w:proofErr w:type="spellEnd"/>
      <w:proofErr w:type="gramStart"/>
      <w:r w:rsidRPr="00E972AC">
        <w:t>= ,</w:t>
      </w:r>
      <w:proofErr w:type="gramEnd"/>
      <w:r w:rsidRPr="00E972AC">
        <w:t xml:space="preserve"> ez után adható meg a tesztelendő osztályok nevét tartalmazó fájl neve és kiterjesztése, pl. classes.txt. A --</w:t>
      </w:r>
      <w:proofErr w:type="spellStart"/>
      <w:r w:rsidRPr="00E972AC">
        <w:t>testclass</w:t>
      </w:r>
      <w:proofErr w:type="spellEnd"/>
      <w:r w:rsidRPr="00E972AC">
        <w:t xml:space="preserve">= paraméter után megadhatunk egy osztály nevet, amihez a teszteket generálja a </w:t>
      </w:r>
      <w:proofErr w:type="spellStart"/>
      <w:r>
        <w:t>R</w:t>
      </w:r>
      <w:r w:rsidRPr="00E972AC">
        <w:t>andoop</w:t>
      </w:r>
      <w:proofErr w:type="spellEnd"/>
      <w:r w:rsidRPr="00E972AC">
        <w:t xml:space="preserve">, pl. </w:t>
      </w:r>
      <w:proofErr w:type="spellStart"/>
      <w:proofErr w:type="gramStart"/>
      <w:r w:rsidRPr="00E972AC">
        <w:t>java.util</w:t>
      </w:r>
      <w:proofErr w:type="gramEnd"/>
      <w:r w:rsidRPr="00E972AC">
        <w:t>.TreeSet</w:t>
      </w:r>
      <w:proofErr w:type="spellEnd"/>
      <w:r w:rsidRPr="00E972AC">
        <w:t>. Általam használt paraméter még a --</w:t>
      </w:r>
      <w:proofErr w:type="spellStart"/>
      <w:r w:rsidRPr="00E972AC">
        <w:t>timelimit</w:t>
      </w:r>
      <w:proofErr w:type="spellEnd"/>
      <w:proofErr w:type="gramStart"/>
      <w:r w:rsidRPr="00E972AC">
        <w:t>= ,</w:t>
      </w:r>
      <w:proofErr w:type="gramEnd"/>
      <w:r w:rsidRPr="00E972AC">
        <w:t xml:space="preserve"> itt adhatjuk meg, mennyi ideig generálja a teszteket másodpercben mérve, pl. 60.</w:t>
      </w:r>
    </w:p>
    <w:p w:rsidR="00E972AC" w:rsidRDefault="00E972AC" w:rsidP="00E972AC">
      <w:pPr>
        <w:pStyle w:val="Cmsor3"/>
      </w:pPr>
      <w:bookmarkStart w:id="13" w:name="_Toc500778996"/>
      <w:r>
        <w:t>A tesztelt projekt</w:t>
      </w:r>
      <w:bookmarkEnd w:id="13"/>
    </w:p>
    <w:p w:rsidR="00E972AC" w:rsidRDefault="00E972AC" w:rsidP="00687400">
      <w:r>
        <w:t xml:space="preserve">Tesztek készítésekor a korábban már leírt </w:t>
      </w:r>
      <w:proofErr w:type="spellStart"/>
      <w:r>
        <w:t>Algoritms</w:t>
      </w:r>
      <w:proofErr w:type="spellEnd"/>
      <w:r>
        <w:t xml:space="preserve"> projektet használtam. A projekt összes osztályához generáltattam teszteket.</w:t>
      </w:r>
      <w:r w:rsidR="00B2189C">
        <w:t xml:space="preserve"> A generált teszteket hozzáadtam a projekthez.</w:t>
      </w:r>
    </w:p>
    <w:p w:rsidR="00E972AC" w:rsidRDefault="00E972AC" w:rsidP="00E972AC">
      <w:pPr>
        <w:pStyle w:val="Cmsor3"/>
      </w:pPr>
      <w:bookmarkStart w:id="14" w:name="_Toc500778997"/>
      <w:r>
        <w:t>Felfedezett hibák</w:t>
      </w:r>
      <w:bookmarkEnd w:id="14"/>
    </w:p>
    <w:p w:rsidR="00E972AC" w:rsidRDefault="00E972AC" w:rsidP="00687400">
      <w:r>
        <w:t>A</w:t>
      </w:r>
      <w:r w:rsidR="001A0EA1">
        <w:t xml:space="preserve"> generált tesztek, amik </w:t>
      </w:r>
      <w:proofErr w:type="spellStart"/>
      <w:r w:rsidR="001A0EA1">
        <w:t>Exception</w:t>
      </w:r>
      <w:proofErr w:type="spellEnd"/>
      <w:r w:rsidR="001A0EA1">
        <w:t>-t dobtak</w:t>
      </w:r>
      <w:r w:rsidR="00687400">
        <w:t>,</w:t>
      </w:r>
      <w:r w:rsidR="001A0EA1">
        <w:t xml:space="preserve"> külön osztályba lettek elmentve. </w:t>
      </w:r>
      <w:r w:rsidR="00981013">
        <w:t xml:space="preserve">Sikerült három darab </w:t>
      </w:r>
      <w:proofErr w:type="spellStart"/>
      <w:r w:rsidR="00981013" w:rsidRPr="00981013">
        <w:t>NullPointerException</w:t>
      </w:r>
      <w:r w:rsidR="00981013">
        <w:t>-ra</w:t>
      </w:r>
      <w:proofErr w:type="spellEnd"/>
      <w:r w:rsidR="00981013">
        <w:t xml:space="preserve"> is fényt deríteni a tesztek segítségével.</w:t>
      </w:r>
      <w:r w:rsidR="00981013" w:rsidRPr="00981013">
        <w:t xml:space="preserve"> </w:t>
      </w:r>
      <w:r w:rsidR="00981013" w:rsidRPr="00981013">
        <w:rPr>
          <w:noProof/>
        </w:rPr>
        <w:drawing>
          <wp:inline distT="0" distB="0" distL="0" distR="0" wp14:anchorId="252CFB82" wp14:editId="682CC9F9">
            <wp:extent cx="5760720" cy="1240155"/>
            <wp:effectExtent l="0" t="0" r="0" b="0"/>
            <wp:docPr id="6" name="Kép 5">
              <a:extLst xmlns:a="http://schemas.openxmlformats.org/drawingml/2006/main">
                <a:ext uri="{FF2B5EF4-FFF2-40B4-BE49-F238E27FC236}">
                  <a16:creationId xmlns:a16="http://schemas.microsoft.com/office/drawing/2014/main" id="{46E3E375-9C50-4A7D-BE46-A7A97530BE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5">
                      <a:extLst>
                        <a:ext uri="{FF2B5EF4-FFF2-40B4-BE49-F238E27FC236}">
                          <a16:creationId xmlns:a16="http://schemas.microsoft.com/office/drawing/2014/main" id="{46E3E375-9C50-4A7D-BE46-A7A97530BE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F7" w:rsidRPr="006020F7" w:rsidRDefault="006020F7" w:rsidP="00E972AC">
      <w:pPr>
        <w:rPr>
          <w:rStyle w:val="Finomkiemels"/>
        </w:rPr>
      </w:pPr>
      <w:r w:rsidRPr="006020F7">
        <w:rPr>
          <w:rStyle w:val="Finomkiemels"/>
        </w:rPr>
        <w:t>1.</w:t>
      </w:r>
      <w:r w:rsidR="00FD062B">
        <w:rPr>
          <w:rStyle w:val="Finomkiemels"/>
        </w:rPr>
        <w:t xml:space="preserve"> </w:t>
      </w:r>
      <w:r w:rsidRPr="006020F7">
        <w:rPr>
          <w:rStyle w:val="Finomkiemels"/>
        </w:rPr>
        <w:t>ábra</w:t>
      </w:r>
    </w:p>
    <w:p w:rsidR="00981013" w:rsidRDefault="00981013" w:rsidP="00E972AC">
      <w:r>
        <w:t xml:space="preserve">Az </w:t>
      </w:r>
      <w:r w:rsidR="006020F7">
        <w:t xml:space="preserve">1. </w:t>
      </w:r>
      <w:r>
        <w:t xml:space="preserve">ábrán látszik az egyik létrejöttének a helye. A </w:t>
      </w:r>
      <w:proofErr w:type="spellStart"/>
      <w:r>
        <w:t>getPathTo</w:t>
      </w:r>
      <w:proofErr w:type="spellEnd"/>
      <w:r>
        <w:t xml:space="preserve"> visszatérési értéke nincs megfelelően leellenőrizve, ezért keletkezik hiba a </w:t>
      </w:r>
      <w:proofErr w:type="spellStart"/>
      <w:r>
        <w:t>Math.min</w:t>
      </w:r>
      <w:proofErr w:type="spellEnd"/>
      <w:r>
        <w:t xml:space="preserve"> hívása során.</w:t>
      </w:r>
    </w:p>
    <w:p w:rsidR="00981013" w:rsidRDefault="00981013" w:rsidP="00E972AC">
      <w:r>
        <w:t>Érdekesség, hogy a generált tesztek között volt</w:t>
      </w:r>
      <w:r w:rsidR="00687400">
        <w:t>,</w:t>
      </w:r>
      <w:r>
        <w:t xml:space="preserve"> ami a </w:t>
      </w:r>
      <w:proofErr w:type="spellStart"/>
      <w:r>
        <w:t>Randoop</w:t>
      </w:r>
      <w:proofErr w:type="spellEnd"/>
      <w:r>
        <w:t xml:space="preserve"> szerint sikeresen lefutott, azonban, ha én </w:t>
      </w:r>
      <w:r w:rsidR="005E0553">
        <w:t>próbáltam</w:t>
      </w:r>
      <w:r>
        <w:t xml:space="preserve"> futtatni</w:t>
      </w:r>
      <w:r w:rsidR="00687400">
        <w:t>,</w:t>
      </w:r>
      <w:r>
        <w:t xml:space="preserve"> </w:t>
      </w:r>
      <w:proofErr w:type="spellStart"/>
      <w:r w:rsidR="00E46810">
        <w:t>StackOverflow</w:t>
      </w:r>
      <w:proofErr w:type="spellEnd"/>
      <w:r w:rsidR="00E46810">
        <w:t xml:space="preserve"> </w:t>
      </w:r>
      <w:proofErr w:type="spellStart"/>
      <w:r w:rsidR="00E46810">
        <w:t>Exception</w:t>
      </w:r>
      <w:proofErr w:type="spellEnd"/>
      <w:r w:rsidR="00E46810">
        <w:t xml:space="preserve"> keletkezett.</w:t>
      </w:r>
    </w:p>
    <w:p w:rsidR="00E46810" w:rsidRDefault="00E46810" w:rsidP="00E46810">
      <w:pPr>
        <w:pStyle w:val="Cmsor3"/>
      </w:pPr>
      <w:bookmarkStart w:id="15" w:name="_Toc500778998"/>
      <w:r>
        <w:t>Tesztgenerálás alapértelmezett futási idővel</w:t>
      </w:r>
      <w:bookmarkEnd w:id="15"/>
    </w:p>
    <w:p w:rsidR="00E46810" w:rsidRDefault="00E46810" w:rsidP="00E46810">
      <w:r>
        <w:t xml:space="preserve">Kezdetben azt gondoltam időparaméter nélkül, addig készít teszteket a </w:t>
      </w:r>
      <w:proofErr w:type="spellStart"/>
      <w:r>
        <w:t>Randoop</w:t>
      </w:r>
      <w:proofErr w:type="spellEnd"/>
      <w:r>
        <w:t>, amíg el nem ér egy adott lefedettségi szintet. Többszöri futtatás után rájöttem, hogy az időparaméter értéke alapértelmezetten száz másodperc. Arra voltam kíváncsi, mennyire különböznek egymástól a tesztek a véletlen tesztgenerálás miatt.</w:t>
      </w:r>
    </w:p>
    <w:p w:rsidR="0044574D" w:rsidRDefault="0044574D" w:rsidP="00E46810"/>
    <w:tbl>
      <w:tblPr>
        <w:tblW w:w="9067" w:type="dxa"/>
        <w:tblCellMar>
          <w:left w:w="70" w:type="dxa"/>
          <w:right w:w="70" w:type="dxa"/>
        </w:tblCellMar>
        <w:tblLook w:val="0420" w:firstRow="1" w:lastRow="0" w:firstColumn="0" w:lastColumn="0" w:noHBand="0" w:noVBand="1"/>
      </w:tblPr>
      <w:tblGrid>
        <w:gridCol w:w="1473"/>
        <w:gridCol w:w="1472"/>
        <w:gridCol w:w="1253"/>
        <w:gridCol w:w="1889"/>
        <w:gridCol w:w="1421"/>
        <w:gridCol w:w="1559"/>
      </w:tblGrid>
      <w:tr w:rsidR="00E46810" w:rsidRPr="00FD062B" w:rsidTr="00FD062B">
        <w:trPr>
          <w:trHeight w:val="992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E46810" w:rsidRPr="00FD062B" w:rsidRDefault="00E46810" w:rsidP="00E46810">
            <w:pPr>
              <w:rPr>
                <w:rStyle w:val="Kiemels"/>
              </w:rPr>
            </w:pPr>
            <w:r w:rsidRPr="00FD062B">
              <w:rPr>
                <w:rStyle w:val="Kiemels"/>
              </w:rPr>
              <w:lastRenderedPageBreak/>
              <w:t> 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E46810" w:rsidRPr="00FD062B" w:rsidRDefault="00E46810" w:rsidP="00E46810">
            <w:pPr>
              <w:rPr>
                <w:rStyle w:val="Kiemels"/>
              </w:rPr>
            </w:pPr>
            <w:r w:rsidRPr="00FD062B">
              <w:rPr>
                <w:rStyle w:val="Kiemels"/>
              </w:rPr>
              <w:t>Generált tesztek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E46810" w:rsidRPr="00FD062B" w:rsidRDefault="00E46810" w:rsidP="00E46810">
            <w:pPr>
              <w:rPr>
                <w:rStyle w:val="Kiemels"/>
              </w:rPr>
            </w:pPr>
            <w:r w:rsidRPr="00FD062B">
              <w:rPr>
                <w:rStyle w:val="Kiemels"/>
              </w:rPr>
              <w:t>Hibát adó tesztek</w:t>
            </w:r>
          </w:p>
        </w:tc>
        <w:tc>
          <w:tcPr>
            <w:tcW w:w="1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E46810" w:rsidRPr="00FD062B" w:rsidRDefault="00E46810" w:rsidP="00E46810">
            <w:pPr>
              <w:rPr>
                <w:rStyle w:val="Kiemels"/>
              </w:rPr>
            </w:pPr>
            <w:r w:rsidRPr="00FD062B">
              <w:rPr>
                <w:rStyle w:val="Kiemels"/>
              </w:rPr>
              <w:t>Osztály lefedettség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E46810" w:rsidRPr="00FD062B" w:rsidRDefault="00E46810" w:rsidP="00E46810">
            <w:pPr>
              <w:rPr>
                <w:rStyle w:val="Kiemels"/>
              </w:rPr>
            </w:pPr>
            <w:r w:rsidRPr="00FD062B">
              <w:rPr>
                <w:rStyle w:val="Kiemels"/>
              </w:rPr>
              <w:t>Metódus lefedettség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E46810" w:rsidRPr="00FD062B" w:rsidRDefault="00E46810" w:rsidP="00E46810">
            <w:pPr>
              <w:rPr>
                <w:rStyle w:val="Kiemels"/>
              </w:rPr>
            </w:pPr>
            <w:r w:rsidRPr="00FD062B">
              <w:rPr>
                <w:rStyle w:val="Kiemels"/>
              </w:rPr>
              <w:t>Sor lefedettség</w:t>
            </w:r>
          </w:p>
        </w:tc>
      </w:tr>
      <w:tr w:rsidR="00E46810" w:rsidRPr="00E46810" w:rsidTr="00FD062B">
        <w:trPr>
          <w:trHeight w:val="536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E46810" w:rsidRPr="00FD062B" w:rsidRDefault="00E46810" w:rsidP="00E46810">
            <w:pPr>
              <w:rPr>
                <w:rStyle w:val="Kiemels"/>
              </w:rPr>
            </w:pPr>
            <w:r w:rsidRPr="00FD062B">
              <w:rPr>
                <w:rStyle w:val="Kiemels"/>
              </w:rPr>
              <w:t>Futtatás 1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E46810" w:rsidRPr="00E46810" w:rsidRDefault="00E46810" w:rsidP="00E46810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112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E46810" w:rsidRPr="00E46810" w:rsidRDefault="00E46810" w:rsidP="00E46810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E46810" w:rsidRPr="00E46810" w:rsidRDefault="00E46810" w:rsidP="00E46810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67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E46810" w:rsidRPr="00E46810" w:rsidRDefault="00E46810" w:rsidP="00E46810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145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E46810" w:rsidRPr="00E46810" w:rsidRDefault="00E46810" w:rsidP="00E46810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667</w:t>
            </w:r>
          </w:p>
        </w:tc>
      </w:tr>
      <w:tr w:rsidR="00E46810" w:rsidRPr="00E46810" w:rsidTr="00FD062B">
        <w:trPr>
          <w:trHeight w:val="536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E46810" w:rsidRPr="00FD062B" w:rsidRDefault="00E46810" w:rsidP="00E46810">
            <w:pPr>
              <w:rPr>
                <w:rStyle w:val="Kiemels"/>
              </w:rPr>
            </w:pPr>
            <w:r w:rsidRPr="00FD062B">
              <w:rPr>
                <w:rStyle w:val="Kiemels"/>
              </w:rPr>
              <w:t>Futtatás 2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E46810" w:rsidRPr="00E46810" w:rsidRDefault="00E46810" w:rsidP="00E46810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112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E46810" w:rsidRPr="00E46810" w:rsidRDefault="00E46810" w:rsidP="00E46810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E46810" w:rsidRPr="00E46810" w:rsidRDefault="00E46810" w:rsidP="00E46810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69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E46810" w:rsidRPr="00E46810" w:rsidRDefault="00E46810" w:rsidP="00E46810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152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E46810" w:rsidRPr="00E46810" w:rsidRDefault="00E46810" w:rsidP="00E46810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692</w:t>
            </w:r>
          </w:p>
        </w:tc>
      </w:tr>
      <w:tr w:rsidR="00E46810" w:rsidRPr="00E46810" w:rsidTr="00FD062B">
        <w:trPr>
          <w:trHeight w:val="536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E46810" w:rsidRPr="00FD062B" w:rsidRDefault="00E46810" w:rsidP="00E46810">
            <w:pPr>
              <w:rPr>
                <w:rStyle w:val="Kiemels"/>
              </w:rPr>
            </w:pPr>
            <w:r w:rsidRPr="00FD062B">
              <w:rPr>
                <w:rStyle w:val="Kiemels"/>
              </w:rPr>
              <w:t>Futtatás 3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E46810" w:rsidRPr="00E46810" w:rsidRDefault="00E46810" w:rsidP="00E46810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114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E46810" w:rsidRPr="00E46810" w:rsidRDefault="00E46810" w:rsidP="00E46810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E46810" w:rsidRPr="00E46810" w:rsidRDefault="00E46810" w:rsidP="00E46810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69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E46810" w:rsidRPr="00E46810" w:rsidRDefault="00E46810" w:rsidP="00E46810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154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E46810" w:rsidRPr="00E46810" w:rsidRDefault="00E46810" w:rsidP="00E46810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727</w:t>
            </w:r>
          </w:p>
        </w:tc>
      </w:tr>
      <w:tr w:rsidR="00E46810" w:rsidRPr="00E46810" w:rsidTr="00FD062B">
        <w:trPr>
          <w:trHeight w:val="536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E46810" w:rsidRPr="00FD062B" w:rsidRDefault="00E46810" w:rsidP="00E46810">
            <w:pPr>
              <w:rPr>
                <w:rStyle w:val="Kiemels"/>
              </w:rPr>
            </w:pPr>
            <w:r w:rsidRPr="00FD062B">
              <w:rPr>
                <w:rStyle w:val="Kiemels"/>
              </w:rPr>
              <w:t>Futtatás 4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E46810" w:rsidRPr="00E46810" w:rsidRDefault="00E46810" w:rsidP="00E46810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113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E46810" w:rsidRPr="00E46810" w:rsidRDefault="00E46810" w:rsidP="00E46810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E46810" w:rsidRPr="00E46810" w:rsidRDefault="00E46810" w:rsidP="00E46810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69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E46810" w:rsidRPr="00E46810" w:rsidRDefault="00E46810" w:rsidP="00E46810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152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E46810" w:rsidRPr="00E46810" w:rsidRDefault="00E46810" w:rsidP="00E46810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693</w:t>
            </w:r>
          </w:p>
        </w:tc>
      </w:tr>
      <w:tr w:rsidR="00E46810" w:rsidRPr="00E46810" w:rsidTr="00FD062B">
        <w:trPr>
          <w:trHeight w:val="536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E46810" w:rsidRPr="00FD062B" w:rsidRDefault="00E46810" w:rsidP="00E46810">
            <w:pPr>
              <w:rPr>
                <w:rStyle w:val="Kiemels"/>
              </w:rPr>
            </w:pPr>
            <w:r w:rsidRPr="00FD062B">
              <w:rPr>
                <w:rStyle w:val="Kiemels"/>
              </w:rPr>
              <w:t>Futtatás 5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E46810" w:rsidRPr="00E46810" w:rsidRDefault="00E46810" w:rsidP="00E46810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112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E46810" w:rsidRPr="00E46810" w:rsidRDefault="00E46810" w:rsidP="00E46810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E46810" w:rsidRPr="00E46810" w:rsidRDefault="00E46810" w:rsidP="00E46810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67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E46810" w:rsidRPr="00E46810" w:rsidRDefault="00E46810" w:rsidP="00E46810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145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E46810" w:rsidRPr="00E46810" w:rsidRDefault="00E46810" w:rsidP="00E46810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667</w:t>
            </w:r>
          </w:p>
        </w:tc>
      </w:tr>
      <w:tr w:rsidR="00E46810" w:rsidRPr="00E46810" w:rsidTr="00FD062B">
        <w:trPr>
          <w:trHeight w:val="536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E46810" w:rsidRPr="00FD062B" w:rsidRDefault="00E46810" w:rsidP="00E46810">
            <w:pPr>
              <w:rPr>
                <w:rStyle w:val="Kiemels"/>
              </w:rPr>
            </w:pPr>
            <w:r w:rsidRPr="00FD062B">
              <w:rPr>
                <w:rStyle w:val="Kiemels"/>
              </w:rPr>
              <w:t>Átlag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E46810" w:rsidRPr="00E46810" w:rsidRDefault="00E46810" w:rsidP="00E46810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112,6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E46810" w:rsidRPr="00E46810" w:rsidRDefault="00E46810" w:rsidP="00E46810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E46810" w:rsidRPr="00E46810" w:rsidRDefault="00E46810" w:rsidP="00E46810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68,2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E46810" w:rsidRPr="00E46810" w:rsidRDefault="00E46810" w:rsidP="00E46810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149,6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E46810" w:rsidRPr="00E46810" w:rsidRDefault="00E46810" w:rsidP="00E46810">
            <w:pPr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689,2</w:t>
            </w:r>
          </w:p>
        </w:tc>
      </w:tr>
      <w:tr w:rsidR="00E46810" w:rsidRPr="00E65B31" w:rsidTr="00FD062B">
        <w:trPr>
          <w:trHeight w:val="536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E46810" w:rsidRPr="00E65B31" w:rsidRDefault="00E46810" w:rsidP="00E46810">
            <w:pPr>
              <w:rPr>
                <w:rStyle w:val="Kiemels"/>
              </w:rPr>
            </w:pPr>
            <w:r w:rsidRPr="00E65B31">
              <w:rPr>
                <w:rStyle w:val="Kiemels"/>
              </w:rPr>
              <w:t>Szórás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E46810" w:rsidRPr="00E65B31" w:rsidRDefault="00E46810" w:rsidP="00E46810">
            <w:pPr>
              <w:rPr>
                <w:rStyle w:val="Kiemels"/>
              </w:rPr>
            </w:pPr>
            <w:r w:rsidRPr="00E65B31">
              <w:rPr>
                <w:rStyle w:val="Kiemels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E46810" w:rsidRPr="00E65B31" w:rsidRDefault="00E46810" w:rsidP="00E46810">
            <w:pPr>
              <w:rPr>
                <w:rStyle w:val="Kiemels"/>
              </w:rPr>
            </w:pPr>
            <w:r w:rsidRPr="00E65B31">
              <w:rPr>
                <w:rStyle w:val="Kiemels"/>
              </w:rPr>
              <w:t> 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E46810" w:rsidRPr="00E65B31" w:rsidRDefault="00E46810" w:rsidP="00E46810">
            <w:pPr>
              <w:rPr>
                <w:rStyle w:val="Kiemels"/>
              </w:rPr>
            </w:pPr>
            <w:r w:rsidRPr="00E65B31">
              <w:rPr>
                <w:rStyle w:val="Kiemels"/>
              </w:rPr>
              <w:t>1,095445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E46810" w:rsidRPr="00E65B31" w:rsidRDefault="00E46810" w:rsidP="00E46810">
            <w:pPr>
              <w:rPr>
                <w:rStyle w:val="Kiemels"/>
              </w:rPr>
            </w:pPr>
            <w:r w:rsidRPr="00E65B31">
              <w:rPr>
                <w:rStyle w:val="Kiemels"/>
              </w:rPr>
              <w:t>4,27785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E46810" w:rsidRPr="00E65B31" w:rsidRDefault="00E46810" w:rsidP="00E46810">
            <w:pPr>
              <w:rPr>
                <w:rStyle w:val="Kiemels"/>
              </w:rPr>
            </w:pPr>
            <w:r w:rsidRPr="00E65B31">
              <w:rPr>
                <w:rStyle w:val="Kiemels"/>
              </w:rPr>
              <w:t>24,68198</w:t>
            </w:r>
          </w:p>
        </w:tc>
      </w:tr>
    </w:tbl>
    <w:p w:rsidR="00E46810" w:rsidRPr="006020F7" w:rsidRDefault="0044574D" w:rsidP="00E46810">
      <w:pPr>
        <w:rPr>
          <w:rStyle w:val="Finomkiemels"/>
        </w:rPr>
      </w:pPr>
      <w:r w:rsidRPr="006020F7">
        <w:rPr>
          <w:rStyle w:val="Finomkiemels"/>
        </w:rPr>
        <w:t>2.</w:t>
      </w:r>
      <w:r w:rsidR="00FD062B">
        <w:rPr>
          <w:rStyle w:val="Finomkiemels"/>
        </w:rPr>
        <w:t xml:space="preserve"> </w:t>
      </w:r>
      <w:r w:rsidRPr="006020F7">
        <w:rPr>
          <w:rStyle w:val="Finomkiemels"/>
        </w:rPr>
        <w:t>táblázat</w:t>
      </w:r>
    </w:p>
    <w:tbl>
      <w:tblPr>
        <w:tblW w:w="4560" w:type="dxa"/>
        <w:tblInd w:w="-5" w:type="dxa"/>
        <w:tblCellMar>
          <w:left w:w="70" w:type="dxa"/>
          <w:right w:w="70" w:type="dxa"/>
        </w:tblCellMar>
        <w:tblLook w:val="0420" w:firstRow="1" w:lastRow="0" w:firstColumn="0" w:lastColumn="0" w:noHBand="0" w:noVBand="1"/>
      </w:tblPr>
      <w:tblGrid>
        <w:gridCol w:w="1820"/>
        <w:gridCol w:w="1780"/>
        <w:gridCol w:w="960"/>
      </w:tblGrid>
      <w:tr w:rsidR="0044574D" w:rsidRPr="00FD062B" w:rsidTr="0044574D">
        <w:trPr>
          <w:trHeight w:val="725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44574D" w:rsidRPr="00FD062B" w:rsidRDefault="0044574D" w:rsidP="0044574D">
            <w:pPr>
              <w:rPr>
                <w:rStyle w:val="Kiemels"/>
              </w:rPr>
            </w:pPr>
            <w:r w:rsidRPr="00FD062B">
              <w:rPr>
                <w:rStyle w:val="Kiemels"/>
              </w:rPr>
              <w:t>Osztályok száma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44574D" w:rsidRPr="00FD062B" w:rsidRDefault="0044574D" w:rsidP="0044574D">
            <w:pPr>
              <w:rPr>
                <w:rStyle w:val="Kiemels"/>
              </w:rPr>
            </w:pPr>
            <w:r w:rsidRPr="00FD062B">
              <w:rPr>
                <w:rStyle w:val="Kiemels"/>
              </w:rPr>
              <w:t>Metódusok száma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44574D" w:rsidRPr="00FD062B" w:rsidRDefault="0044574D" w:rsidP="0044574D">
            <w:pPr>
              <w:rPr>
                <w:rStyle w:val="Kiemels"/>
              </w:rPr>
            </w:pPr>
            <w:r w:rsidRPr="00FD062B">
              <w:rPr>
                <w:rStyle w:val="Kiemels"/>
              </w:rPr>
              <w:t>Sorok száma</w:t>
            </w:r>
          </w:p>
        </w:tc>
      </w:tr>
      <w:tr w:rsidR="0044574D" w:rsidRPr="0044574D" w:rsidTr="0044574D">
        <w:trPr>
          <w:trHeight w:val="214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44574D" w:rsidRPr="0044574D" w:rsidRDefault="0044574D" w:rsidP="0044574D">
            <w:pPr>
              <w:rPr>
                <w:lang w:eastAsia="hu-HU" w:bidi="ar-SA"/>
              </w:rPr>
            </w:pPr>
            <w:r w:rsidRPr="0044574D">
              <w:rPr>
                <w:lang w:eastAsia="hu-HU" w:bidi="ar-SA"/>
              </w:rPr>
              <w:t>89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44574D" w:rsidRPr="0044574D" w:rsidRDefault="0044574D" w:rsidP="0044574D">
            <w:pPr>
              <w:rPr>
                <w:lang w:eastAsia="hu-HU" w:bidi="ar-SA"/>
              </w:rPr>
            </w:pPr>
            <w:r w:rsidRPr="0044574D">
              <w:rPr>
                <w:lang w:eastAsia="hu-HU" w:bidi="ar-SA"/>
              </w:rPr>
              <w:t>277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44574D" w:rsidRPr="0044574D" w:rsidRDefault="0044574D" w:rsidP="0044574D">
            <w:pPr>
              <w:rPr>
                <w:lang w:eastAsia="hu-HU" w:bidi="ar-SA"/>
              </w:rPr>
            </w:pPr>
            <w:r w:rsidRPr="0044574D">
              <w:rPr>
                <w:lang w:eastAsia="hu-HU" w:bidi="ar-SA"/>
              </w:rPr>
              <w:t>1713</w:t>
            </w:r>
          </w:p>
        </w:tc>
      </w:tr>
    </w:tbl>
    <w:p w:rsidR="00E972AC" w:rsidRPr="006020F7" w:rsidRDefault="0044574D" w:rsidP="00E972AC">
      <w:pPr>
        <w:rPr>
          <w:rStyle w:val="Finomkiemels"/>
        </w:rPr>
      </w:pPr>
      <w:r w:rsidRPr="006020F7">
        <w:rPr>
          <w:rStyle w:val="Finomkiemels"/>
        </w:rPr>
        <w:t>3. táblázat</w:t>
      </w:r>
    </w:p>
    <w:p w:rsidR="0044574D" w:rsidRDefault="0044574D" w:rsidP="00E972AC">
      <w:r>
        <w:t xml:space="preserve">A 2. táblázat adatinak az elvi maximuma szerepel a 3. táblázatban. A második táblázatból az olvasható ki, egy-egy futtatás után a generált </w:t>
      </w:r>
      <w:proofErr w:type="gramStart"/>
      <w:r>
        <w:t>tesztek</w:t>
      </w:r>
      <w:proofErr w:type="gramEnd"/>
      <w:r>
        <w:t xml:space="preserve"> hogy néztek ki</w:t>
      </w:r>
      <w:r w:rsidR="00094775">
        <w:t>,</w:t>
      </w:r>
      <w:r>
        <w:t xml:space="preserve"> és mekkora lefedettséget értek el a kódon. Az utolsó két sor számított adatokat tartalmaz, az átlagos eredményeket és lefedettségnél pedig a szórást. A kapott eredmények miatt én úgy vélem</w:t>
      </w:r>
      <w:r w:rsidR="00094775">
        <w:t>,</w:t>
      </w:r>
      <w:r>
        <w:t xml:space="preserve"> erre a projektre nincs nagy különbség az adott idő alatt generált tesztekre.</w:t>
      </w:r>
      <w:r w:rsidR="00B2189C">
        <w:t xml:space="preserve"> </w:t>
      </w:r>
    </w:p>
    <w:p w:rsidR="0044574D" w:rsidRDefault="00E63806" w:rsidP="00E63806">
      <w:pPr>
        <w:pStyle w:val="Cmsor3"/>
      </w:pPr>
      <w:bookmarkStart w:id="16" w:name="_Toc500778999"/>
      <w:r>
        <w:t>Tesztgenerálás változó futási idővel</w:t>
      </w:r>
      <w:bookmarkEnd w:id="16"/>
    </w:p>
    <w:p w:rsidR="00FD062B" w:rsidRDefault="00B2189C" w:rsidP="00E63806">
      <w:r>
        <w:t>Érdekelt, hogy a generálási idő mennyire befolyásolja a teszteket, illetve mennyig ideig van értelme egyáltalán futtatni a generálást. Ehhez végeztem méréseket.</w:t>
      </w:r>
    </w:p>
    <w:p w:rsidR="00B2189C" w:rsidRDefault="00B2189C" w:rsidP="00E63806">
      <w:r w:rsidRPr="00B2189C">
        <w:rPr>
          <w:noProof/>
        </w:rPr>
        <w:drawing>
          <wp:inline distT="0" distB="0" distL="0" distR="0" wp14:anchorId="74C5B65D" wp14:editId="5FF1F45C">
            <wp:extent cx="4572000" cy="2743200"/>
            <wp:effectExtent l="0" t="0" r="0" b="0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4C07C5A7-6D2F-4557-8C42-5A6092027B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FD062B" w:rsidRPr="00FD062B" w:rsidRDefault="00FD062B" w:rsidP="00E63806">
      <w:pPr>
        <w:rPr>
          <w:rStyle w:val="Finomkiemels"/>
        </w:rPr>
      </w:pPr>
      <w:r w:rsidRPr="00FD062B">
        <w:rPr>
          <w:rStyle w:val="Finomkiemels"/>
        </w:rPr>
        <w:t>1. diagram</w:t>
      </w:r>
    </w:p>
    <w:tbl>
      <w:tblPr>
        <w:tblW w:w="8931" w:type="dxa"/>
        <w:tblInd w:w="-5" w:type="dxa"/>
        <w:tblLayout w:type="fixed"/>
        <w:tblCellMar>
          <w:left w:w="70" w:type="dxa"/>
          <w:right w:w="70" w:type="dxa"/>
        </w:tblCellMar>
        <w:tblLook w:val="0420" w:firstRow="1" w:lastRow="0" w:firstColumn="0" w:lastColumn="0" w:noHBand="0" w:noVBand="1"/>
      </w:tblPr>
      <w:tblGrid>
        <w:gridCol w:w="1488"/>
        <w:gridCol w:w="1489"/>
        <w:gridCol w:w="1488"/>
        <w:gridCol w:w="1489"/>
        <w:gridCol w:w="1488"/>
        <w:gridCol w:w="1489"/>
      </w:tblGrid>
      <w:tr w:rsidR="00FD062B" w:rsidRPr="00FD062B" w:rsidTr="00FD062B">
        <w:trPr>
          <w:trHeight w:val="894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FD062B" w:rsidRPr="00FD062B" w:rsidRDefault="00FD062B" w:rsidP="00FD062B">
            <w:pPr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lastRenderedPageBreak/>
              <w:t>Futási Idő (mp)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FD062B" w:rsidRPr="00FD062B" w:rsidRDefault="00FD062B" w:rsidP="00FD062B">
            <w:pPr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Generált tesztek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FD062B" w:rsidRPr="00FD062B" w:rsidRDefault="00FD062B" w:rsidP="00FD062B">
            <w:pPr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Hibát adó tesztek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FD062B" w:rsidRPr="00FD062B" w:rsidRDefault="00FD062B" w:rsidP="00FD062B">
            <w:pPr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Osztály lefedettség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FD062B" w:rsidRPr="00FD062B" w:rsidRDefault="00FD062B" w:rsidP="00FD062B">
            <w:pPr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Metódus lefedettség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FD062B" w:rsidRPr="00FD062B" w:rsidRDefault="00FD062B" w:rsidP="00FD062B">
            <w:pPr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Sor lefedettség</w:t>
            </w:r>
          </w:p>
        </w:tc>
      </w:tr>
      <w:tr w:rsidR="00FD062B" w:rsidRPr="00FD062B" w:rsidTr="00FD062B">
        <w:trPr>
          <w:trHeight w:val="378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FD062B" w:rsidRPr="00FD062B" w:rsidRDefault="00FD062B" w:rsidP="00FD062B">
            <w:pPr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FD062B" w:rsidRPr="00FD062B" w:rsidRDefault="00FD062B" w:rsidP="00FD062B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18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FD062B" w:rsidRPr="00FD062B" w:rsidRDefault="00FD062B" w:rsidP="00FD062B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FD062B" w:rsidRPr="00FD062B" w:rsidRDefault="00FD062B" w:rsidP="00FD062B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20%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FD062B" w:rsidRPr="00FD062B" w:rsidRDefault="00FD062B" w:rsidP="00FD062B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1%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FD062B" w:rsidRPr="00FD062B" w:rsidRDefault="00FD062B" w:rsidP="00FD062B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1%</w:t>
            </w:r>
          </w:p>
        </w:tc>
      </w:tr>
      <w:tr w:rsidR="00FD062B" w:rsidRPr="00FD062B" w:rsidTr="00FD062B">
        <w:trPr>
          <w:trHeight w:val="378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FD062B" w:rsidRPr="00FD062B" w:rsidRDefault="00FD062B" w:rsidP="00FD062B">
            <w:pPr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10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FD062B" w:rsidRPr="00FD062B" w:rsidRDefault="00FD062B" w:rsidP="00FD062B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54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FD062B" w:rsidRPr="00FD062B" w:rsidRDefault="00FD062B" w:rsidP="00FD062B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FD062B" w:rsidRPr="00FD062B" w:rsidRDefault="00FD062B" w:rsidP="00FD062B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51%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FD062B" w:rsidRPr="00FD062B" w:rsidRDefault="00FD062B" w:rsidP="00FD062B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19%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FD062B" w:rsidRPr="00FD062B" w:rsidRDefault="00FD062B" w:rsidP="00FD062B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12%</w:t>
            </w:r>
          </w:p>
        </w:tc>
      </w:tr>
      <w:tr w:rsidR="00FD062B" w:rsidRPr="00FD062B" w:rsidTr="00FD062B">
        <w:trPr>
          <w:trHeight w:val="378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FD062B" w:rsidRPr="00FD062B" w:rsidRDefault="00FD062B" w:rsidP="00FD062B">
            <w:pPr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30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FD062B" w:rsidRPr="00FD062B" w:rsidRDefault="00FD062B" w:rsidP="00FD062B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70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FD062B" w:rsidRPr="00FD062B" w:rsidRDefault="00FD062B" w:rsidP="00FD062B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FD062B" w:rsidRPr="00FD062B" w:rsidRDefault="00FD062B" w:rsidP="00FD062B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61%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FD062B" w:rsidRPr="00FD062B" w:rsidRDefault="00FD062B" w:rsidP="00FD062B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31%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FD062B" w:rsidRPr="00FD062B" w:rsidRDefault="00FD062B" w:rsidP="00FD062B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21%</w:t>
            </w:r>
          </w:p>
        </w:tc>
      </w:tr>
      <w:tr w:rsidR="00FD062B" w:rsidRPr="00FD062B" w:rsidTr="00FD062B">
        <w:trPr>
          <w:trHeight w:val="378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FD062B" w:rsidRPr="00FD062B" w:rsidRDefault="00FD062B" w:rsidP="00FD062B">
            <w:pPr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60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FD062B" w:rsidRPr="00FD062B" w:rsidRDefault="00FD062B" w:rsidP="00FD062B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96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FD062B" w:rsidRPr="00FD062B" w:rsidRDefault="00FD062B" w:rsidP="00FD062B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FD062B" w:rsidRPr="00FD062B" w:rsidRDefault="00FD062B" w:rsidP="00FD062B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71%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FD062B" w:rsidRPr="00FD062B" w:rsidRDefault="00FD062B" w:rsidP="00FD062B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45%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FD062B" w:rsidRPr="00FD062B" w:rsidRDefault="00FD062B" w:rsidP="00FD062B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31%</w:t>
            </w:r>
          </w:p>
        </w:tc>
      </w:tr>
      <w:tr w:rsidR="00FD062B" w:rsidRPr="00FD062B" w:rsidTr="00FD062B">
        <w:trPr>
          <w:trHeight w:val="378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FD062B" w:rsidRPr="00FD062B" w:rsidRDefault="00FD062B" w:rsidP="00FD062B">
            <w:pPr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100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FD062B" w:rsidRPr="00FD062B" w:rsidRDefault="00FD062B" w:rsidP="00FD062B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144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FD062B" w:rsidRPr="00FD062B" w:rsidRDefault="00FD062B" w:rsidP="00FD062B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2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FD062B" w:rsidRPr="00FD062B" w:rsidRDefault="00FD062B" w:rsidP="00FD062B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88%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FD062B" w:rsidRPr="00FD062B" w:rsidRDefault="00FD062B" w:rsidP="00FD062B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64%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FD062B" w:rsidRPr="00FD062B" w:rsidRDefault="00FD062B" w:rsidP="00FD062B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49%</w:t>
            </w:r>
          </w:p>
        </w:tc>
      </w:tr>
      <w:tr w:rsidR="00FD062B" w:rsidRPr="00FD062B" w:rsidTr="00FD062B">
        <w:trPr>
          <w:trHeight w:val="378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FD062B" w:rsidRPr="00FD062B" w:rsidRDefault="00FD062B" w:rsidP="00FD062B">
            <w:pPr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180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FD062B" w:rsidRPr="00FD062B" w:rsidRDefault="00FD062B" w:rsidP="00FD062B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182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FD062B" w:rsidRPr="00FD062B" w:rsidRDefault="00FD062B" w:rsidP="00FD062B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FD062B" w:rsidRPr="00FD062B" w:rsidRDefault="00FD062B" w:rsidP="00FD062B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91%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FD062B" w:rsidRPr="00FD062B" w:rsidRDefault="00FD062B" w:rsidP="00FD062B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75%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FD062B" w:rsidRPr="00FD062B" w:rsidRDefault="00FD062B" w:rsidP="00FD062B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59%</w:t>
            </w:r>
          </w:p>
        </w:tc>
      </w:tr>
      <w:tr w:rsidR="00FD062B" w:rsidRPr="00FD062B" w:rsidTr="00FD062B">
        <w:trPr>
          <w:trHeight w:val="378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FD062B" w:rsidRPr="00FD062B" w:rsidRDefault="00FD062B" w:rsidP="00FD062B">
            <w:pPr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600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FD062B" w:rsidRPr="00FD062B" w:rsidRDefault="00FD062B" w:rsidP="00FD062B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368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FD062B" w:rsidRPr="00FD062B" w:rsidRDefault="00FD062B" w:rsidP="00FD062B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FD062B" w:rsidRPr="00FD062B" w:rsidRDefault="00FD062B" w:rsidP="00FD062B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96%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FD062B" w:rsidRPr="00FD062B" w:rsidRDefault="00FD062B" w:rsidP="00FD062B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88%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FD062B" w:rsidRPr="00FD062B" w:rsidRDefault="00FD062B" w:rsidP="00FD062B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73%</w:t>
            </w:r>
          </w:p>
        </w:tc>
      </w:tr>
      <w:tr w:rsidR="00FD062B" w:rsidRPr="00FD062B" w:rsidTr="00FD062B">
        <w:trPr>
          <w:trHeight w:val="378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FD062B" w:rsidRPr="00FD062B" w:rsidRDefault="00FD062B" w:rsidP="00FD062B">
            <w:pPr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1800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FD062B" w:rsidRPr="00FD062B" w:rsidRDefault="00FD062B" w:rsidP="00FD062B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788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FD062B" w:rsidRPr="00FD062B" w:rsidRDefault="00FD062B" w:rsidP="00FD062B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10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FD062B" w:rsidRPr="00FD062B" w:rsidRDefault="00FD062B" w:rsidP="00FD062B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97%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FD062B" w:rsidRPr="00FD062B" w:rsidRDefault="00FD062B" w:rsidP="00FD062B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92%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FD062B" w:rsidRPr="00FD062B" w:rsidRDefault="00FD062B" w:rsidP="00FD062B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80%</w:t>
            </w:r>
          </w:p>
        </w:tc>
      </w:tr>
      <w:tr w:rsidR="00FD062B" w:rsidRPr="00FD062B" w:rsidTr="00FD062B">
        <w:trPr>
          <w:trHeight w:val="378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FD062B" w:rsidRPr="00FD062B" w:rsidRDefault="00FD062B" w:rsidP="00FD062B">
            <w:pPr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3600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FD062B" w:rsidRPr="00FD062B" w:rsidRDefault="00FD062B" w:rsidP="00FD062B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2161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FD062B" w:rsidRPr="00FD062B" w:rsidRDefault="00FD062B" w:rsidP="00FD062B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17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FD062B" w:rsidRPr="00FD062B" w:rsidRDefault="00FD062B" w:rsidP="00FD062B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96%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FD062B" w:rsidRPr="00FD062B" w:rsidRDefault="00FD062B" w:rsidP="00FD062B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92%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FD062B" w:rsidRPr="00FD062B" w:rsidRDefault="00FD062B" w:rsidP="00FD062B">
            <w:pPr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84%</w:t>
            </w:r>
          </w:p>
        </w:tc>
      </w:tr>
    </w:tbl>
    <w:p w:rsidR="00FD062B" w:rsidRPr="00FD062B" w:rsidRDefault="00FD062B" w:rsidP="00E63806">
      <w:pPr>
        <w:rPr>
          <w:rStyle w:val="Finomkiemels"/>
        </w:rPr>
      </w:pPr>
      <w:r w:rsidRPr="00FD062B">
        <w:rPr>
          <w:rStyle w:val="Finomkiemels"/>
        </w:rPr>
        <w:t>4. táblázat</w:t>
      </w:r>
    </w:p>
    <w:p w:rsidR="00FD062B" w:rsidRDefault="00FD062B" w:rsidP="00E63806">
      <w:r>
        <w:t xml:space="preserve">A 4. táblázatban </w:t>
      </w:r>
      <w:r w:rsidR="00E65B31">
        <w:t>különböző idő alatt generált tesztekről találhatóak meg adatok</w:t>
      </w:r>
      <w:r w:rsidR="009D1A95">
        <w:t>, mint a generálás futási ideje, generált tesztek száma, hibát adó tesztek száma, különböző lefedettségi értékek</w:t>
      </w:r>
      <w:r w:rsidR="00E65B31">
        <w:t>. A</w:t>
      </w:r>
      <w:r w:rsidR="00094775">
        <w:t>z</w:t>
      </w:r>
      <w:r w:rsidR="00E65B31">
        <w:t xml:space="preserve"> 1.</w:t>
      </w:r>
      <w:r w:rsidR="00094775">
        <w:t xml:space="preserve"> </w:t>
      </w:r>
      <w:r w:rsidR="00E65B31">
        <w:t>diagram a 4. táblázat el</w:t>
      </w:r>
      <w:r w:rsidR="00094775">
        <w:t>s</w:t>
      </w:r>
      <w:r w:rsidR="00E65B31">
        <w:t>ő és utolsó oszlopának felhasználásával készült.</w:t>
      </w:r>
      <w:r w:rsidR="009D1A95">
        <w:t xml:space="preserve"> Megfigyelhető, hogy kisebb generálási időknél sokat nyerhetünk kódlefedettségben az idő növelésével. Ez a 600 másodpercig generált tesztekig látszik, onnantól kevésbé lesz hatékony az idő növelése. A 3600 másodperces generálást egy erősebb számítógépen végeztem, látszik is abból, hogy a tesztek száma majdnem háromszorosa a fele akkora idő alatt generáltak számának. Erre a projektre viszont így is csupán kis mértékű növekedést sikerült elérni. </w:t>
      </w:r>
    </w:p>
    <w:p w:rsidR="0079728B" w:rsidRDefault="0079728B" w:rsidP="0079728B">
      <w:pPr>
        <w:pStyle w:val="Cmsor1"/>
      </w:pPr>
      <w:bookmarkStart w:id="17" w:name="_Toc500779000"/>
      <w:r>
        <w:t>Összegzés</w:t>
      </w:r>
      <w:bookmarkEnd w:id="17"/>
    </w:p>
    <w:p w:rsidR="0079728B" w:rsidRPr="0079728B" w:rsidRDefault="008F5D61" w:rsidP="0079728B">
      <w:r>
        <w:t>A félév során sikeresen készítettem teszteket egy nyíltforráskódú projekthez</w:t>
      </w:r>
      <w:r w:rsidR="001D79D8">
        <w:t xml:space="preserve">, izolációt valósítottam meg egy másik projekten és teszteket generáltattam eszköz segítségével, amiket utána elemeztem is. Későbbiekben érdemes lehet kipróbálni a </w:t>
      </w:r>
      <w:proofErr w:type="spellStart"/>
      <w:r w:rsidR="001D79D8">
        <w:t>Randoop</w:t>
      </w:r>
      <w:proofErr w:type="spellEnd"/>
      <w:r w:rsidR="001D79D8">
        <w:t>-ot más projekteken is és megvizsgálni</w:t>
      </w:r>
      <w:r w:rsidR="00FF7BFE">
        <w:t>,</w:t>
      </w:r>
      <w:r w:rsidR="001D79D8">
        <w:t xml:space="preserve"> a további paraméterei mire jók.</w:t>
      </w:r>
    </w:p>
    <w:sectPr w:rsidR="0079728B" w:rsidRPr="0079728B" w:rsidSect="0031078D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35F2" w:rsidRDefault="001D35F2" w:rsidP="0031078D">
      <w:pPr>
        <w:spacing w:after="0"/>
      </w:pPr>
      <w:r>
        <w:separator/>
      </w:r>
    </w:p>
  </w:endnote>
  <w:endnote w:type="continuationSeparator" w:id="0">
    <w:p w:rsidR="001D35F2" w:rsidRDefault="001D35F2" w:rsidP="003107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358719"/>
      <w:docPartObj>
        <w:docPartGallery w:val="Page Numbers (Bottom of Page)"/>
        <w:docPartUnique/>
      </w:docPartObj>
    </w:sdtPr>
    <w:sdtEndPr/>
    <w:sdtContent>
      <w:p w:rsidR="0079728B" w:rsidRDefault="0079728B">
        <w:pPr>
          <w:pStyle w:val="ll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77F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79728B" w:rsidRDefault="0079728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35F2" w:rsidRDefault="001D35F2" w:rsidP="0031078D">
      <w:pPr>
        <w:spacing w:after="0"/>
      </w:pPr>
      <w:r>
        <w:separator/>
      </w:r>
    </w:p>
  </w:footnote>
  <w:footnote w:type="continuationSeparator" w:id="0">
    <w:p w:rsidR="001D35F2" w:rsidRDefault="001D35F2" w:rsidP="0031078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728B" w:rsidRDefault="0079728B" w:rsidP="005B40C4">
    <w:pPr>
      <w:pStyle w:val="lfej"/>
    </w:pPr>
    <w:r>
      <w:t>Automatikus tesztelés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FBE8D7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14B3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D28FF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73A7CF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77EE0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2896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B8B5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D4D1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BFE6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80724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FE3295"/>
    <w:multiLevelType w:val="hybridMultilevel"/>
    <w:tmpl w:val="876EF4E2"/>
    <w:lvl w:ilvl="0" w:tplc="3B14F576">
      <w:start w:val="1"/>
      <w:numFmt w:val="bullet"/>
      <w:pStyle w:val="Listaszerbekezd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2C70DC5"/>
    <w:multiLevelType w:val="multilevel"/>
    <w:tmpl w:val="EB747BB0"/>
    <w:lvl w:ilvl="0">
      <w:start w:val="1"/>
      <w:numFmt w:val="decimal"/>
      <w:pStyle w:val="Cmsor1"/>
      <w:lvlText w:val="%1"/>
      <w:lvlJc w:val="left"/>
      <w:pPr>
        <w:ind w:left="1282" w:hanging="432"/>
      </w:pPr>
      <w:rPr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5BB318C"/>
    <w:multiLevelType w:val="hybridMultilevel"/>
    <w:tmpl w:val="9F6CA4A4"/>
    <w:lvl w:ilvl="0" w:tplc="0C765DCA">
      <w:start w:val="1"/>
      <w:numFmt w:val="decimal"/>
      <w:pStyle w:val="Hivatkozs"/>
      <w:lvlText w:val="[%1]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formatting="1" w:enforcement="1" w:cryptProviderType="rsaFull" w:cryptAlgorithmClass="hash" w:cryptAlgorithmType="typeAny" w:cryptAlgorithmSid="4" w:cryptSpinCount="100000" w:hash="Xo/XTYqy9kXirbHQQSuutg765zc=" w:salt="+GtIbTFsPtnxRKpSAZ5BEQ==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64"/>
    <w:rsid w:val="00000858"/>
    <w:rsid w:val="00004F92"/>
    <w:rsid w:val="00015CBC"/>
    <w:rsid w:val="000202FD"/>
    <w:rsid w:val="00033CA3"/>
    <w:rsid w:val="00044961"/>
    <w:rsid w:val="00051A69"/>
    <w:rsid w:val="0008249A"/>
    <w:rsid w:val="00083F10"/>
    <w:rsid w:val="00094775"/>
    <w:rsid w:val="000A5E9D"/>
    <w:rsid w:val="000A7AAC"/>
    <w:rsid w:val="000B07DA"/>
    <w:rsid w:val="000C12CF"/>
    <w:rsid w:val="000D2AAE"/>
    <w:rsid w:val="000F66A2"/>
    <w:rsid w:val="00117AE7"/>
    <w:rsid w:val="00133861"/>
    <w:rsid w:val="001543DB"/>
    <w:rsid w:val="00154666"/>
    <w:rsid w:val="00155AF0"/>
    <w:rsid w:val="00165C2A"/>
    <w:rsid w:val="001941C8"/>
    <w:rsid w:val="001A0EA1"/>
    <w:rsid w:val="001D35F2"/>
    <w:rsid w:val="001D79D8"/>
    <w:rsid w:val="001F03A4"/>
    <w:rsid w:val="0028413D"/>
    <w:rsid w:val="002A2C13"/>
    <w:rsid w:val="002D7B11"/>
    <w:rsid w:val="0031078D"/>
    <w:rsid w:val="0031148C"/>
    <w:rsid w:val="00345A59"/>
    <w:rsid w:val="003700EA"/>
    <w:rsid w:val="003C06D0"/>
    <w:rsid w:val="003C07DD"/>
    <w:rsid w:val="003F10B0"/>
    <w:rsid w:val="00424EF4"/>
    <w:rsid w:val="004327F8"/>
    <w:rsid w:val="0044574D"/>
    <w:rsid w:val="00466523"/>
    <w:rsid w:val="0048203F"/>
    <w:rsid w:val="0049690B"/>
    <w:rsid w:val="004F26F1"/>
    <w:rsid w:val="00501D2F"/>
    <w:rsid w:val="00514801"/>
    <w:rsid w:val="0052326C"/>
    <w:rsid w:val="005277F1"/>
    <w:rsid w:val="00554896"/>
    <w:rsid w:val="005921EF"/>
    <w:rsid w:val="005B40C4"/>
    <w:rsid w:val="005E0553"/>
    <w:rsid w:val="006014FE"/>
    <w:rsid w:val="006020F7"/>
    <w:rsid w:val="006127AC"/>
    <w:rsid w:val="006177DE"/>
    <w:rsid w:val="00646311"/>
    <w:rsid w:val="00687400"/>
    <w:rsid w:val="0069207B"/>
    <w:rsid w:val="006A6C65"/>
    <w:rsid w:val="006B66CD"/>
    <w:rsid w:val="006B6F8F"/>
    <w:rsid w:val="006F2E98"/>
    <w:rsid w:val="006F3A3D"/>
    <w:rsid w:val="00721131"/>
    <w:rsid w:val="0079728B"/>
    <w:rsid w:val="007A4538"/>
    <w:rsid w:val="007C603E"/>
    <w:rsid w:val="00834CB7"/>
    <w:rsid w:val="0087310F"/>
    <w:rsid w:val="00880AFF"/>
    <w:rsid w:val="008942CC"/>
    <w:rsid w:val="008F1973"/>
    <w:rsid w:val="008F5D61"/>
    <w:rsid w:val="009015E4"/>
    <w:rsid w:val="00913130"/>
    <w:rsid w:val="0095633A"/>
    <w:rsid w:val="00981013"/>
    <w:rsid w:val="009D1A95"/>
    <w:rsid w:val="009D231A"/>
    <w:rsid w:val="009D3C2C"/>
    <w:rsid w:val="00A4090D"/>
    <w:rsid w:val="00A43CFE"/>
    <w:rsid w:val="00A443E2"/>
    <w:rsid w:val="00A52903"/>
    <w:rsid w:val="00A711A8"/>
    <w:rsid w:val="00A93E7B"/>
    <w:rsid w:val="00AD5ED0"/>
    <w:rsid w:val="00AF6923"/>
    <w:rsid w:val="00B15F98"/>
    <w:rsid w:val="00B2189C"/>
    <w:rsid w:val="00B41EA1"/>
    <w:rsid w:val="00B44F1F"/>
    <w:rsid w:val="00B655C4"/>
    <w:rsid w:val="00B71982"/>
    <w:rsid w:val="00BE276B"/>
    <w:rsid w:val="00BF5266"/>
    <w:rsid w:val="00C16315"/>
    <w:rsid w:val="00C31906"/>
    <w:rsid w:val="00C46484"/>
    <w:rsid w:val="00C70D2C"/>
    <w:rsid w:val="00C93BD0"/>
    <w:rsid w:val="00CA4FB7"/>
    <w:rsid w:val="00D004C2"/>
    <w:rsid w:val="00D10E6E"/>
    <w:rsid w:val="00D503FF"/>
    <w:rsid w:val="00D71182"/>
    <w:rsid w:val="00D8185C"/>
    <w:rsid w:val="00D83706"/>
    <w:rsid w:val="00D846AC"/>
    <w:rsid w:val="00D967F5"/>
    <w:rsid w:val="00DD57B9"/>
    <w:rsid w:val="00DE3C54"/>
    <w:rsid w:val="00E06C04"/>
    <w:rsid w:val="00E42FE4"/>
    <w:rsid w:val="00E46810"/>
    <w:rsid w:val="00E54F64"/>
    <w:rsid w:val="00E63806"/>
    <w:rsid w:val="00E65B31"/>
    <w:rsid w:val="00E96013"/>
    <w:rsid w:val="00E972AC"/>
    <w:rsid w:val="00ED165D"/>
    <w:rsid w:val="00ED4570"/>
    <w:rsid w:val="00ED6362"/>
    <w:rsid w:val="00EF3747"/>
    <w:rsid w:val="00F538D4"/>
    <w:rsid w:val="00F60632"/>
    <w:rsid w:val="00F849CD"/>
    <w:rsid w:val="00FB0217"/>
    <w:rsid w:val="00FD062B"/>
    <w:rsid w:val="00FD08F2"/>
    <w:rsid w:val="00FD793D"/>
    <w:rsid w:val="00FE0DA8"/>
    <w:rsid w:val="00FF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40655"/>
  <w15:docId w15:val="{0F499403-6D15-4474-B9A3-7E6C0841F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044961"/>
    <w:pPr>
      <w:spacing w:after="120" w:line="240" w:lineRule="auto"/>
      <w:jc w:val="both"/>
    </w:pPr>
    <w:rPr>
      <w:szCs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6127AC"/>
    <w:pPr>
      <w:keepNext/>
      <w:numPr>
        <w:numId w:val="1"/>
      </w:numPr>
      <w:spacing w:before="48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503FF"/>
    <w:pPr>
      <w:keepNext/>
      <w:numPr>
        <w:ilvl w:val="1"/>
        <w:numId w:val="1"/>
      </w:numPr>
      <w:spacing w:before="240"/>
      <w:ind w:left="578" w:hanging="578"/>
      <w:outlineLvl w:val="1"/>
    </w:pPr>
    <w:rPr>
      <w:rFonts w:asciiTheme="majorHAnsi" w:eastAsiaTheme="majorEastAsia" w:hAnsiTheme="majorHAnsi" w:cstheme="majorBidi"/>
      <w:b/>
      <w:bCs/>
      <w:i/>
      <w:iCs/>
      <w:sz w:val="26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503FF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Cmsor4">
    <w:name w:val="heading 4"/>
    <w:basedOn w:val="Norml"/>
    <w:next w:val="Norml"/>
    <w:link w:val="Cmsor4Char"/>
    <w:uiPriority w:val="9"/>
    <w:unhideWhenUsed/>
    <w:rsid w:val="00D503FF"/>
    <w:pPr>
      <w:keepNext/>
      <w:numPr>
        <w:ilvl w:val="3"/>
        <w:numId w:val="1"/>
      </w:numPr>
      <w:spacing w:before="240" w:after="60"/>
      <w:outlineLvl w:val="3"/>
    </w:pPr>
    <w:rPr>
      <w:rFonts w:cstheme="majorBidi"/>
      <w:b/>
      <w:bCs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51A69"/>
    <w:pPr>
      <w:numPr>
        <w:ilvl w:val="4"/>
        <w:numId w:val="1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51A69"/>
    <w:pPr>
      <w:numPr>
        <w:ilvl w:val="5"/>
        <w:numId w:val="1"/>
      </w:numPr>
      <w:spacing w:before="240" w:after="60"/>
      <w:outlineLvl w:val="5"/>
    </w:pPr>
    <w:rPr>
      <w:rFonts w:cstheme="majorBidi"/>
      <w:b/>
      <w:bCs/>
      <w:szCs w:val="22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51A69"/>
    <w:pPr>
      <w:numPr>
        <w:ilvl w:val="6"/>
        <w:numId w:val="1"/>
      </w:numPr>
      <w:spacing w:before="240" w:after="60"/>
      <w:outlineLvl w:val="6"/>
    </w:pPr>
    <w:rPr>
      <w:rFonts w:cstheme="majorBidi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51A69"/>
    <w:pPr>
      <w:numPr>
        <w:ilvl w:val="7"/>
        <w:numId w:val="1"/>
      </w:numPr>
      <w:spacing w:before="240" w:after="60"/>
      <w:outlineLvl w:val="7"/>
    </w:pPr>
    <w:rPr>
      <w:rFonts w:cstheme="majorBidi"/>
      <w:i/>
      <w:iCs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51A69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Alcm">
    <w:name w:val="Subtitle"/>
    <w:basedOn w:val="Norml"/>
    <w:next w:val="Norml"/>
    <w:link w:val="AlcmChar"/>
    <w:uiPriority w:val="99"/>
    <w:rsid w:val="00D967F5"/>
    <w:pPr>
      <w:spacing w:after="0"/>
      <w:contextualSpacing/>
      <w:jc w:val="center"/>
    </w:pPr>
    <w:rPr>
      <w:rFonts w:asciiTheme="majorHAnsi" w:eastAsiaTheme="majorEastAsia" w:hAnsiTheme="majorHAnsi" w:cstheme="majorBidi"/>
      <w:sz w:val="24"/>
    </w:rPr>
  </w:style>
  <w:style w:type="character" w:customStyle="1" w:styleId="AlcmChar">
    <w:name w:val="Alcím Char"/>
    <w:basedOn w:val="Bekezdsalapbettpusa"/>
    <w:link w:val="Alcm"/>
    <w:uiPriority w:val="99"/>
    <w:rsid w:val="00D967F5"/>
    <w:rPr>
      <w:rFonts w:asciiTheme="majorHAnsi" w:eastAsiaTheme="majorEastAsia" w:hAnsiTheme="majorHAnsi" w:cstheme="majorBidi"/>
      <w:sz w:val="24"/>
      <w:szCs w:val="24"/>
      <w:lang w:val="hu-HU"/>
    </w:rPr>
  </w:style>
  <w:style w:type="character" w:customStyle="1" w:styleId="Cmsor1Char">
    <w:name w:val="Címsor 1 Char"/>
    <w:basedOn w:val="Bekezdsalapbettpusa"/>
    <w:link w:val="Cmsor1"/>
    <w:uiPriority w:val="9"/>
    <w:rsid w:val="006127AC"/>
    <w:rPr>
      <w:rFonts w:asciiTheme="majorHAnsi" w:eastAsiaTheme="majorEastAsia" w:hAnsiTheme="majorHAnsi" w:cstheme="majorBidi"/>
      <w:b/>
      <w:bCs/>
      <w:kern w:val="32"/>
      <w:sz w:val="28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D503FF"/>
    <w:rPr>
      <w:rFonts w:asciiTheme="majorHAnsi" w:eastAsiaTheme="majorEastAsia" w:hAnsiTheme="majorHAnsi" w:cstheme="majorBidi"/>
      <w:b/>
      <w:bCs/>
      <w:i/>
      <w:iCs/>
      <w:sz w:val="26"/>
      <w:szCs w:val="28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D503FF"/>
    <w:rPr>
      <w:rFonts w:asciiTheme="majorHAnsi" w:eastAsiaTheme="majorEastAsia" w:hAnsiTheme="majorHAnsi" w:cstheme="majorBidi"/>
      <w:b/>
      <w:bCs/>
      <w:sz w:val="24"/>
      <w:szCs w:val="26"/>
      <w:lang w:val="hu-HU"/>
    </w:rPr>
  </w:style>
  <w:style w:type="character" w:customStyle="1" w:styleId="Cmsor4Char">
    <w:name w:val="Címsor 4 Char"/>
    <w:basedOn w:val="Bekezdsalapbettpusa"/>
    <w:link w:val="Cmsor4"/>
    <w:uiPriority w:val="9"/>
    <w:rsid w:val="00D503FF"/>
    <w:rPr>
      <w:rFonts w:cstheme="majorBidi"/>
      <w:b/>
      <w:bCs/>
      <w:szCs w:val="28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51A69"/>
    <w:rPr>
      <w:rFonts w:cstheme="majorBidi"/>
      <w:b/>
      <w:bCs/>
      <w:i/>
      <w:iCs/>
      <w:sz w:val="26"/>
      <w:szCs w:val="26"/>
      <w:lang w:val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51A69"/>
    <w:rPr>
      <w:rFonts w:cstheme="majorBidi"/>
      <w:b/>
      <w:bCs/>
      <w:lang w:val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51A69"/>
    <w:rPr>
      <w:rFonts w:cstheme="majorBidi"/>
      <w:sz w:val="24"/>
      <w:szCs w:val="24"/>
      <w:lang w:val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51A69"/>
    <w:rPr>
      <w:rFonts w:cstheme="majorBidi"/>
      <w:i/>
      <w:iCs/>
      <w:sz w:val="24"/>
      <w:szCs w:val="24"/>
      <w:lang w:val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51A69"/>
    <w:rPr>
      <w:rFonts w:asciiTheme="majorHAnsi" w:eastAsiaTheme="majorEastAsia" w:hAnsiTheme="majorHAnsi" w:cstheme="majorBidi"/>
      <w:lang w:val="hu-HU"/>
    </w:rPr>
  </w:style>
  <w:style w:type="paragraph" w:styleId="Cm">
    <w:name w:val="Title"/>
    <w:basedOn w:val="Norml"/>
    <w:next w:val="Norml"/>
    <w:link w:val="CmChar"/>
    <w:uiPriority w:val="99"/>
    <w:unhideWhenUsed/>
    <w:rsid w:val="00D967F5"/>
    <w:pPr>
      <w:spacing w:before="4000" w:after="24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mChar">
    <w:name w:val="Cím Char"/>
    <w:basedOn w:val="Bekezdsalapbettpusa"/>
    <w:link w:val="Cm"/>
    <w:uiPriority w:val="99"/>
    <w:rsid w:val="00D967F5"/>
    <w:rPr>
      <w:rFonts w:asciiTheme="majorHAnsi" w:eastAsiaTheme="majorEastAsia" w:hAnsiTheme="majorHAnsi" w:cstheme="majorBidi"/>
      <w:b/>
      <w:bCs/>
      <w:kern w:val="28"/>
      <w:sz w:val="32"/>
      <w:szCs w:val="32"/>
      <w:lang w:val="hu-HU"/>
    </w:rPr>
  </w:style>
  <w:style w:type="character" w:styleId="Kiemels2">
    <w:name w:val="Strong"/>
    <w:basedOn w:val="Bekezdsalapbettpusa"/>
    <w:uiPriority w:val="22"/>
    <w:semiHidden/>
    <w:unhideWhenUsed/>
    <w:rsid w:val="00051A69"/>
    <w:rPr>
      <w:b/>
      <w:bCs/>
    </w:rPr>
  </w:style>
  <w:style w:type="character" w:styleId="Kiemels">
    <w:name w:val="Emphasis"/>
    <w:basedOn w:val="Bekezdsalapbettpusa"/>
    <w:uiPriority w:val="20"/>
    <w:qFormat/>
    <w:rsid w:val="00155AF0"/>
    <w:rPr>
      <w:rFonts w:asciiTheme="minorHAnsi" w:hAnsiTheme="minorHAnsi"/>
      <w:b/>
      <w:iCs/>
    </w:rPr>
  </w:style>
  <w:style w:type="paragraph" w:styleId="Nincstrkz">
    <w:name w:val="No Spacing"/>
    <w:basedOn w:val="Norml"/>
    <w:uiPriority w:val="1"/>
    <w:semiHidden/>
    <w:unhideWhenUsed/>
    <w:rsid w:val="00051A69"/>
    <w:rPr>
      <w:szCs w:val="32"/>
    </w:rPr>
  </w:style>
  <w:style w:type="paragraph" w:styleId="Listaszerbekezds">
    <w:name w:val="List Paragraph"/>
    <w:basedOn w:val="Norml"/>
    <w:uiPriority w:val="34"/>
    <w:unhideWhenUsed/>
    <w:qFormat/>
    <w:rsid w:val="006127AC"/>
    <w:pPr>
      <w:numPr>
        <w:numId w:val="2"/>
      </w:numPr>
      <w:contextualSpacing/>
    </w:pPr>
  </w:style>
  <w:style w:type="paragraph" w:styleId="Idzet">
    <w:name w:val="Quote"/>
    <w:basedOn w:val="Norml"/>
    <w:next w:val="Norml"/>
    <w:link w:val="IdzetChar"/>
    <w:uiPriority w:val="29"/>
    <w:semiHidden/>
    <w:unhideWhenUsed/>
    <w:qFormat/>
    <w:rsid w:val="00051A69"/>
    <w:rPr>
      <w:i/>
    </w:rPr>
  </w:style>
  <w:style w:type="character" w:customStyle="1" w:styleId="IdzetChar">
    <w:name w:val="Idézet Char"/>
    <w:basedOn w:val="Bekezdsalapbettpusa"/>
    <w:link w:val="Idzet"/>
    <w:uiPriority w:val="29"/>
    <w:semiHidden/>
    <w:rsid w:val="006127AC"/>
    <w:rPr>
      <w:i/>
      <w:szCs w:val="24"/>
      <w:lang w:val="hu-HU"/>
    </w:rPr>
  </w:style>
  <w:style w:type="paragraph" w:styleId="Kiemeltidzet">
    <w:name w:val="Intense Quote"/>
    <w:basedOn w:val="Norml"/>
    <w:next w:val="Norml"/>
    <w:link w:val="KiemeltidzetChar"/>
    <w:uiPriority w:val="30"/>
    <w:semiHidden/>
    <w:unhideWhenUsed/>
    <w:qFormat/>
    <w:rsid w:val="00051A69"/>
    <w:pPr>
      <w:ind w:left="720" w:right="720"/>
    </w:pPr>
    <w:rPr>
      <w:b/>
      <w:i/>
      <w:szCs w:val="22"/>
    </w:rPr>
  </w:style>
  <w:style w:type="character" w:customStyle="1" w:styleId="KiemeltidzetChar">
    <w:name w:val="Kiemelt idézet Char"/>
    <w:basedOn w:val="Bekezdsalapbettpusa"/>
    <w:link w:val="Kiemeltidzet"/>
    <w:uiPriority w:val="30"/>
    <w:semiHidden/>
    <w:rsid w:val="006127AC"/>
    <w:rPr>
      <w:b/>
      <w:i/>
      <w:lang w:val="hu-HU"/>
    </w:rPr>
  </w:style>
  <w:style w:type="character" w:styleId="Finomkiemels">
    <w:name w:val="Subtle Emphasis"/>
    <w:uiPriority w:val="19"/>
    <w:qFormat/>
    <w:rsid w:val="00155AF0"/>
    <w:rPr>
      <w:i/>
      <w:color w:val="auto"/>
    </w:rPr>
  </w:style>
  <w:style w:type="character" w:styleId="Erskiemels">
    <w:name w:val="Intense Emphasis"/>
    <w:basedOn w:val="Bekezdsalapbettpusa"/>
    <w:uiPriority w:val="21"/>
    <w:semiHidden/>
    <w:unhideWhenUsed/>
    <w:rsid w:val="00051A69"/>
    <w:rPr>
      <w:b/>
      <w:i/>
      <w:sz w:val="24"/>
      <w:szCs w:val="24"/>
      <w:u w:val="single"/>
    </w:rPr>
  </w:style>
  <w:style w:type="character" w:styleId="Finomhivatkozs">
    <w:name w:val="Subtle Reference"/>
    <w:basedOn w:val="Bekezdsalapbettpusa"/>
    <w:uiPriority w:val="31"/>
    <w:semiHidden/>
    <w:unhideWhenUsed/>
    <w:qFormat/>
    <w:rsid w:val="00051A69"/>
    <w:rPr>
      <w:sz w:val="24"/>
      <w:szCs w:val="24"/>
      <w:u w:val="single"/>
    </w:rPr>
  </w:style>
  <w:style w:type="character" w:styleId="Ershivatkozs">
    <w:name w:val="Intense Reference"/>
    <w:basedOn w:val="Bekezdsalapbettpusa"/>
    <w:uiPriority w:val="32"/>
    <w:semiHidden/>
    <w:unhideWhenUsed/>
    <w:qFormat/>
    <w:rsid w:val="00051A69"/>
    <w:rPr>
      <w:b/>
      <w:sz w:val="24"/>
      <w:u w:val="single"/>
    </w:rPr>
  </w:style>
  <w:style w:type="character" w:styleId="Knyvcme">
    <w:name w:val="Book Title"/>
    <w:basedOn w:val="Bekezdsalapbettpusa"/>
    <w:uiPriority w:val="33"/>
    <w:semiHidden/>
    <w:unhideWhenUsed/>
    <w:qFormat/>
    <w:rsid w:val="00051A69"/>
    <w:rPr>
      <w:rFonts w:asciiTheme="majorHAnsi" w:eastAsiaTheme="majorEastAsia" w:hAnsiTheme="majorHAnsi"/>
      <w:b/>
      <w:i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51A69"/>
    <w:pPr>
      <w:outlineLvl w:val="9"/>
    </w:pPr>
  </w:style>
  <w:style w:type="paragraph" w:styleId="Dokumentumtrkp">
    <w:name w:val="Document Map"/>
    <w:basedOn w:val="Norml"/>
    <w:link w:val="DokumentumtrkpChar"/>
    <w:uiPriority w:val="99"/>
    <w:semiHidden/>
    <w:unhideWhenUsed/>
    <w:rsid w:val="00051A69"/>
    <w:rPr>
      <w:rFonts w:ascii="Tahoma" w:hAnsi="Tahoma" w:cs="Tahoma"/>
      <w:sz w:val="16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051A69"/>
    <w:rPr>
      <w:rFonts w:ascii="Tahoma" w:hAnsi="Tahoma" w:cs="Tahoma"/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F6923"/>
    <w:pPr>
      <w:spacing w:after="0"/>
    </w:pPr>
    <w:rPr>
      <w:rFonts w:ascii="Tahoma" w:hAnsi="Tahoma" w:cs="Tahoma"/>
      <w:sz w:val="16"/>
      <w:szCs w:val="16"/>
    </w:rPr>
  </w:style>
  <w:style w:type="paragraph" w:styleId="Felsorols">
    <w:name w:val="List Bullet"/>
    <w:basedOn w:val="Norml"/>
    <w:uiPriority w:val="29"/>
    <w:semiHidden/>
    <w:unhideWhenUsed/>
    <w:rsid w:val="00D83706"/>
    <w:pPr>
      <w:numPr>
        <w:numId w:val="3"/>
      </w:numPr>
      <w:contextualSpacing/>
    </w:p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F6923"/>
    <w:rPr>
      <w:rFonts w:ascii="Tahoma" w:hAnsi="Tahoma" w:cs="Tahoma"/>
      <w:sz w:val="16"/>
      <w:szCs w:val="16"/>
      <w:lang w:val="hu-HU"/>
    </w:rPr>
  </w:style>
  <w:style w:type="paragraph" w:customStyle="1" w:styleId="Kp">
    <w:name w:val="Kép"/>
    <w:basedOn w:val="Norml"/>
    <w:next w:val="Kpalrs"/>
    <w:uiPriority w:val="35"/>
    <w:qFormat/>
    <w:rsid w:val="00AF6923"/>
    <w:pPr>
      <w:keepNext/>
      <w:spacing w:before="240" w:after="180"/>
      <w:jc w:val="center"/>
    </w:pPr>
    <w:rPr>
      <w:noProof/>
      <w:lang w:eastAsia="hu-HU" w:bidi="ar-SA"/>
    </w:rPr>
  </w:style>
  <w:style w:type="paragraph" w:customStyle="1" w:styleId="Nemszmozottcmsor">
    <w:name w:val="Nem számozott címsor"/>
    <w:basedOn w:val="Cmsor1"/>
    <w:next w:val="Norml"/>
    <w:uiPriority w:val="9"/>
    <w:qFormat/>
    <w:rsid w:val="00F60632"/>
    <w:pPr>
      <w:numPr>
        <w:numId w:val="0"/>
      </w:numPr>
      <w:ind w:left="431" w:hanging="431"/>
    </w:pPr>
  </w:style>
  <w:style w:type="paragraph" w:styleId="Kpalrs">
    <w:name w:val="caption"/>
    <w:basedOn w:val="Norml"/>
    <w:next w:val="Norml"/>
    <w:uiPriority w:val="35"/>
    <w:unhideWhenUsed/>
    <w:rsid w:val="00AF6923"/>
    <w:pPr>
      <w:spacing w:after="240"/>
      <w:jc w:val="center"/>
    </w:pPr>
    <w:rPr>
      <w:b/>
      <w:bCs/>
      <w:sz w:val="18"/>
      <w:szCs w:val="18"/>
    </w:rPr>
  </w:style>
  <w:style w:type="paragraph" w:customStyle="1" w:styleId="Hivatkozs">
    <w:name w:val="Hivatkozás"/>
    <w:basedOn w:val="Listaszerbekezds"/>
    <w:uiPriority w:val="39"/>
    <w:qFormat/>
    <w:rsid w:val="008F1973"/>
    <w:pPr>
      <w:numPr>
        <w:numId w:val="13"/>
      </w:numPr>
      <w:contextualSpacing w:val="0"/>
    </w:pPr>
    <w:rPr>
      <w:sz w:val="20"/>
    </w:rPr>
  </w:style>
  <w:style w:type="paragraph" w:customStyle="1" w:styleId="Kd">
    <w:name w:val="Kód"/>
    <w:basedOn w:val="Norml"/>
    <w:uiPriority w:val="21"/>
    <w:qFormat/>
    <w:rsid w:val="00834CB7"/>
    <w:pPr>
      <w:spacing w:before="240" w:after="240"/>
      <w:contextualSpacing/>
      <w:jc w:val="left"/>
    </w:pPr>
    <w:rPr>
      <w:rFonts w:ascii="Consolas" w:hAnsi="Consolas" w:cs="Consolas"/>
      <w:sz w:val="20"/>
      <w:szCs w:val="20"/>
    </w:rPr>
  </w:style>
  <w:style w:type="table" w:styleId="Rcsostblzat">
    <w:name w:val="Table Grid"/>
    <w:basedOn w:val="Normltblzat"/>
    <w:uiPriority w:val="59"/>
    <w:rsid w:val="00A43C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blzatszveg">
    <w:name w:val="Táblázat szöveg"/>
    <w:basedOn w:val="Norml"/>
    <w:uiPriority w:val="37"/>
    <w:qFormat/>
    <w:rsid w:val="000202FD"/>
    <w:pPr>
      <w:spacing w:after="0"/>
      <w:jc w:val="left"/>
    </w:pPr>
    <w:rPr>
      <w:sz w:val="20"/>
      <w:szCs w:val="22"/>
    </w:rPr>
  </w:style>
  <w:style w:type="table" w:customStyle="1" w:styleId="MIT-Tablazat">
    <w:name w:val="MIT-Tablazat"/>
    <w:basedOn w:val="Normltblzat"/>
    <w:uiPriority w:val="99"/>
    <w:qFormat/>
    <w:rsid w:val="00A52903"/>
    <w:pPr>
      <w:spacing w:after="0" w:line="240" w:lineRule="auto"/>
    </w:pPr>
    <w:tblPr>
      <w:tblBorders>
        <w:bottom w:val="single" w:sz="8" w:space="0" w:color="auto"/>
      </w:tblBorders>
      <w:tblCellMar>
        <w:top w:w="57" w:type="dxa"/>
        <w:bottom w:w="57" w:type="dxa"/>
      </w:tblCellMar>
    </w:tblPr>
    <w:tblStylePr w:type="firstRow">
      <w:rPr>
        <w:b/>
      </w:rPr>
      <w:tblPr/>
      <w:tcPr>
        <w:tcBorders>
          <w:top w:val="single" w:sz="8" w:space="0" w:color="auto"/>
          <w:bottom w:val="single" w:sz="8" w:space="0" w:color="auto"/>
        </w:tcBorders>
      </w:tcPr>
    </w:tblStylePr>
  </w:style>
  <w:style w:type="paragraph" w:customStyle="1" w:styleId="Tblzatfelirat">
    <w:name w:val="Táblázat felirat"/>
    <w:basedOn w:val="Kpalrs"/>
    <w:uiPriority w:val="37"/>
    <w:qFormat/>
    <w:rsid w:val="001F03A4"/>
    <w:pPr>
      <w:keepNext/>
      <w:spacing w:before="240" w:after="120"/>
    </w:pPr>
  </w:style>
  <w:style w:type="paragraph" w:styleId="lfej">
    <w:name w:val="header"/>
    <w:basedOn w:val="Norml"/>
    <w:link w:val="lfejChar"/>
    <w:uiPriority w:val="99"/>
    <w:unhideWhenUsed/>
    <w:rsid w:val="005B40C4"/>
    <w:pPr>
      <w:pBdr>
        <w:bottom w:val="single" w:sz="8" w:space="3" w:color="auto"/>
      </w:pBdr>
      <w:tabs>
        <w:tab w:val="center" w:pos="4536"/>
        <w:tab w:val="right" w:pos="9072"/>
      </w:tabs>
      <w:spacing w:after="0"/>
      <w:jc w:val="center"/>
    </w:pPr>
  </w:style>
  <w:style w:type="character" w:customStyle="1" w:styleId="lfejChar">
    <w:name w:val="Élőfej Char"/>
    <w:basedOn w:val="Bekezdsalapbettpusa"/>
    <w:link w:val="lfej"/>
    <w:uiPriority w:val="99"/>
    <w:rsid w:val="005B40C4"/>
    <w:rPr>
      <w:szCs w:val="24"/>
      <w:lang w:val="hu-HU"/>
    </w:rPr>
  </w:style>
  <w:style w:type="paragraph" w:styleId="llb">
    <w:name w:val="footer"/>
    <w:basedOn w:val="Norml"/>
    <w:link w:val="llbChar"/>
    <w:uiPriority w:val="99"/>
    <w:unhideWhenUsed/>
    <w:rsid w:val="0031078D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31078D"/>
    <w:rPr>
      <w:szCs w:val="24"/>
      <w:lang w:val="hu-HU"/>
    </w:rPr>
  </w:style>
  <w:style w:type="character" w:styleId="Hiperhivatkozs">
    <w:name w:val="Hyperlink"/>
    <w:basedOn w:val="Bekezdsalapbettpusa"/>
    <w:uiPriority w:val="99"/>
    <w:unhideWhenUsed/>
    <w:rsid w:val="009D3C2C"/>
    <w:rPr>
      <w:color w:val="0000FF" w:themeColor="hyperlink"/>
      <w:u w:val="single"/>
    </w:rPr>
  </w:style>
  <w:style w:type="paragraph" w:customStyle="1" w:styleId="CmlapTrkz">
    <w:name w:val="CímlapTérköz"/>
    <w:basedOn w:val="Norml"/>
    <w:uiPriority w:val="99"/>
    <w:rsid w:val="00D967F5"/>
    <w:pPr>
      <w:spacing w:after="4000"/>
    </w:pPr>
  </w:style>
  <w:style w:type="character" w:styleId="Feloldatlanmegemlts">
    <w:name w:val="Unresolved Mention"/>
    <w:basedOn w:val="Bekezdsalapbettpusa"/>
    <w:uiPriority w:val="99"/>
    <w:semiHidden/>
    <w:unhideWhenUsed/>
    <w:rsid w:val="00ED6362"/>
    <w:rPr>
      <w:color w:val="808080"/>
      <w:shd w:val="clear" w:color="auto" w:fill="E6E6E6"/>
    </w:rPr>
  </w:style>
  <w:style w:type="table" w:styleId="Tblzatrcsos1vilgos">
    <w:name w:val="Grid Table 1 Light"/>
    <w:basedOn w:val="Normltblzat"/>
    <w:uiPriority w:val="46"/>
    <w:rsid w:val="003C07D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egyszer5">
    <w:name w:val="Plain Table 5"/>
    <w:basedOn w:val="Normltblzat"/>
    <w:uiPriority w:val="45"/>
    <w:rsid w:val="003C07D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lWeb">
    <w:name w:val="Normal (Web)"/>
    <w:basedOn w:val="Norml"/>
    <w:uiPriority w:val="99"/>
    <w:semiHidden/>
    <w:unhideWhenUsed/>
    <w:rsid w:val="00E972AC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lang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AD5ED0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AD5ED0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AD5ED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drovgs/Algorithms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andoop.github.io/randoop/manual/index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andoop.github.io/randoop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site.mockito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TSRG/swsv-labs/tree/master/development-testing/hu.bme.mit.spaceship" TargetMode="External"/><Relationship Id="rId14" Type="http://schemas.openxmlformats.org/officeDocument/2006/relationships/chart" Target="charts/chart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gyetem\temalabor\team\FTSRG-hazi-feladat-sablon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gyetem\temalabor\team\fut&#225;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770997375328084E-3"/>
                  <c:y val="-3.005796150481198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ABFD-4EA4-9D62-F0DA4184457F}"/>
                </c:ext>
              </c:extLst>
            </c:dLbl>
            <c:dLbl>
              <c:idx val="1"/>
              <c:layout>
                <c:manualLayout>
                  <c:x val="-6.3265529308836393E-3"/>
                  <c:y val="-1.61690726159230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ABFD-4EA4-9D62-F0DA4184457F}"/>
                </c:ext>
              </c:extLst>
            </c:dLbl>
            <c:dLbl>
              <c:idx val="2"/>
              <c:layout>
                <c:manualLayout>
                  <c:x val="4.7845581802274462E-3"/>
                  <c:y val="-2.2801837270342057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ABFD-4EA4-9D62-F0DA4184457F}"/>
                </c:ext>
              </c:extLst>
            </c:dLbl>
            <c:dLbl>
              <c:idx val="3"/>
              <c:layout>
                <c:manualLayout>
                  <c:x val="-9.1043307086614168E-3"/>
                  <c:y val="-1.61690726159230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ABFD-4EA4-9D62-F0DA4184457F}"/>
                </c:ext>
              </c:extLst>
            </c:dLbl>
            <c:dLbl>
              <c:idx val="4"/>
              <c:layout>
                <c:manualLayout>
                  <c:x val="-1.1882108486439221E-2"/>
                  <c:y val="1.160870516185476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ABFD-4EA4-9D62-F0DA4184457F}"/>
                </c:ext>
              </c:extLst>
            </c:dLbl>
            <c:dLbl>
              <c:idx val="5"/>
              <c:layout>
                <c:manualLayout>
                  <c:x val="-6.3265529308836393E-3"/>
                  <c:y val="1.623833479148439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ABFD-4EA4-9D62-F0DA4184457F}"/>
                </c:ext>
              </c:extLst>
            </c:dLbl>
            <c:dLbl>
              <c:idx val="6"/>
              <c:layout>
                <c:manualLayout>
                  <c:x val="-1.4659886264216973E-2"/>
                  <c:y val="3.938648293963250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ABFD-4EA4-9D62-F0DA4184457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u-H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Munka1!$P$4:$P$12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30</c:v>
                </c:pt>
                <c:pt idx="3">
                  <c:v>60</c:v>
                </c:pt>
                <c:pt idx="4">
                  <c:v>100</c:v>
                </c:pt>
                <c:pt idx="5">
                  <c:v>180</c:v>
                </c:pt>
                <c:pt idx="6">
                  <c:v>600</c:v>
                </c:pt>
                <c:pt idx="7">
                  <c:v>1800</c:v>
                </c:pt>
                <c:pt idx="8">
                  <c:v>3600</c:v>
                </c:pt>
              </c:numCache>
            </c:numRef>
          </c:xVal>
          <c:yVal>
            <c:numRef>
              <c:f>Munka1!$U$4:$U$12</c:f>
              <c:numCache>
                <c:formatCode>0%</c:formatCode>
                <c:ptCount val="9"/>
                <c:pt idx="0">
                  <c:v>0.01</c:v>
                </c:pt>
                <c:pt idx="1">
                  <c:v>0.12</c:v>
                </c:pt>
                <c:pt idx="2">
                  <c:v>0.21</c:v>
                </c:pt>
                <c:pt idx="3">
                  <c:v>0.31</c:v>
                </c:pt>
                <c:pt idx="4">
                  <c:v>0.49</c:v>
                </c:pt>
                <c:pt idx="5">
                  <c:v>0.59</c:v>
                </c:pt>
                <c:pt idx="6">
                  <c:v>0.73</c:v>
                </c:pt>
                <c:pt idx="7">
                  <c:v>0.8</c:v>
                </c:pt>
                <c:pt idx="8">
                  <c:v>0.84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ABFD-4EA4-9D62-F0DA4184457F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593333176"/>
        <c:axId val="593334816"/>
      </c:scatterChart>
      <c:valAx>
        <c:axId val="593333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/>
                  <a:t>Futási</a:t>
                </a:r>
                <a:r>
                  <a:rPr lang="hu-HU" baseline="0"/>
                  <a:t> idő (s)</a:t>
                </a:r>
                <a:endParaRPr lang="hu-H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593334816"/>
        <c:crosses val="autoZero"/>
        <c:crossBetween val="midCat"/>
      </c:valAx>
      <c:valAx>
        <c:axId val="593334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/>
                  <a:t>Sorlefedettség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5933331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E5C20-669B-46F6-8AFB-1FE0B92CC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FTSRG-hazi-feladat-sablon.dotx</Template>
  <TotalTime>209</TotalTime>
  <Pages>1</Pages>
  <Words>1603</Words>
  <Characters>11066</Characters>
  <Application>Microsoft Office Word</Application>
  <DocSecurity>0</DocSecurity>
  <Lines>92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BME MIT</Company>
  <LinksUpToDate>false</LinksUpToDate>
  <CharactersWithSpaces>12644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Kövér Márton</dc:creator>
  <cp:lastModifiedBy>Kövér Márton</cp:lastModifiedBy>
  <cp:revision>47</cp:revision>
  <cp:lastPrinted>2017-12-11T19:26:00Z</cp:lastPrinted>
  <dcterms:created xsi:type="dcterms:W3CDTF">2017-12-11T14:03:00Z</dcterms:created>
  <dcterms:modified xsi:type="dcterms:W3CDTF">2017-12-11T19:26:00Z</dcterms:modified>
</cp:coreProperties>
</file>